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907FF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A50DA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57A47C61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A50DA">
        <w:rPr>
          <w:rFonts w:ascii="Times New Roman" w:hAnsi="Times New Roman"/>
          <w:sz w:val="28"/>
          <w:szCs w:val="28"/>
        </w:rPr>
        <w:t xml:space="preserve">ИРКУТСКИЙ </w:t>
      </w:r>
      <w:r>
        <w:rPr>
          <w:rFonts w:ascii="Times New Roman" w:hAnsi="Times New Roman"/>
          <w:sz w:val="28"/>
          <w:szCs w:val="28"/>
        </w:rPr>
        <w:t>НАЦИОНАЛЬНЫЙ ИССЛЕДОВАТЕЛЬСКИЙ</w:t>
      </w:r>
      <w:r w:rsidRPr="00CA50DA">
        <w:rPr>
          <w:rFonts w:ascii="Times New Roman" w:hAnsi="Times New Roman"/>
          <w:sz w:val="28"/>
          <w:szCs w:val="28"/>
        </w:rPr>
        <w:t xml:space="preserve"> ТЕХНИЧЕСКИЙ УНИВЕРСТИТЕТ</w:t>
      </w:r>
    </w:p>
    <w:p w14:paraId="5C447EA9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ABC090A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B390D6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C8312B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1306C7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F7D70F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024153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90F620" w14:textId="38480C2D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3F15E6" w14:textId="3F07E474" w:rsidR="00597FBF" w:rsidRDefault="003E04FD" w:rsidP="00597FBF">
      <w:pPr>
        <w:spacing w:before="120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 и анализа данных</w:t>
      </w:r>
    </w:p>
    <w:p w14:paraId="7737DE16" w14:textId="77777777" w:rsidR="00597FBF" w:rsidRDefault="00597FBF" w:rsidP="00597FBF">
      <w:pPr>
        <w:spacing w:before="276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354FE169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BC377D">
        <w:rPr>
          <w:rFonts w:ascii="Times New Roman" w:hAnsi="Times New Roman"/>
          <w:sz w:val="28"/>
          <w:szCs w:val="28"/>
        </w:rPr>
        <w:t xml:space="preserve"> лабораторной</w:t>
      </w:r>
      <w:r>
        <w:rPr>
          <w:rFonts w:ascii="Times New Roman" w:hAnsi="Times New Roman"/>
          <w:sz w:val="28"/>
          <w:szCs w:val="28"/>
        </w:rPr>
        <w:t xml:space="preserve"> работе по дисциплине:</w:t>
      </w: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4"/>
      </w:tblGrid>
      <w:tr w:rsidR="00597FBF" w:rsidRPr="0015568D" w14:paraId="671CD87E" w14:textId="77777777" w:rsidTr="00F64D53">
        <w:trPr>
          <w:trHeight w:hRule="exact" w:val="340"/>
        </w:trPr>
        <w:tc>
          <w:tcPr>
            <w:tcW w:w="10420" w:type="dxa"/>
            <w:shd w:val="clear" w:color="auto" w:fill="auto"/>
          </w:tcPr>
          <w:p w14:paraId="548756E1" w14:textId="77777777" w:rsidR="00597FBF" w:rsidRPr="0015568D" w:rsidRDefault="001C3549" w:rsidP="00F64D53">
            <w:pPr>
              <w:spacing w:after="0" w:line="240" w:lineRule="auto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1C3549">
              <w:rPr>
                <w:rFonts w:ascii="Times New Roman" w:hAnsi="Times New Roman"/>
                <w:b/>
                <w:cap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97FBF" w:rsidRPr="0015568D" w14:paraId="16DB0512" w14:textId="77777777" w:rsidTr="00F64D53">
        <w:trPr>
          <w:trHeight w:hRule="exact" w:val="340"/>
        </w:trPr>
        <w:tc>
          <w:tcPr>
            <w:tcW w:w="10420" w:type="dxa"/>
            <w:shd w:val="clear" w:color="auto" w:fill="auto"/>
          </w:tcPr>
          <w:p w14:paraId="58AA430C" w14:textId="77777777" w:rsidR="00597FBF" w:rsidRPr="0015568D" w:rsidRDefault="001C3549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3549">
              <w:rPr>
                <w:rFonts w:ascii="Times New Roman" w:hAnsi="Times New Roman"/>
                <w:sz w:val="28"/>
                <w:szCs w:val="28"/>
              </w:rPr>
              <w:t>Построение диаграмм UML</w:t>
            </w:r>
          </w:p>
        </w:tc>
      </w:tr>
    </w:tbl>
    <w:p w14:paraId="6B5E319E" w14:textId="77777777" w:rsidR="00597FBF" w:rsidRDefault="00597FBF" w:rsidP="00597FBF">
      <w:pPr>
        <w:spacing w:after="120" w:line="240" w:lineRule="auto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наименование темы</w:t>
      </w:r>
    </w:p>
    <w:p w14:paraId="17A26F70" w14:textId="066CBC4D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99EB09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4DA9FD3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32162D" w14:textId="77777777" w:rsidR="00597FBF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89A2DA" w14:textId="77777777" w:rsidR="00597FBF" w:rsidRPr="00EB74C4" w:rsidRDefault="00597FBF" w:rsidP="00597FB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9394B40" w14:textId="77777777" w:rsidR="00597FBF" w:rsidRPr="00EB74C4" w:rsidRDefault="00597FBF" w:rsidP="00597FBF">
      <w:pPr>
        <w:pStyle w:val="a0"/>
        <w:jc w:val="center"/>
      </w:pPr>
    </w:p>
    <w:tbl>
      <w:tblPr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544"/>
        <w:gridCol w:w="1701"/>
        <w:gridCol w:w="284"/>
        <w:gridCol w:w="1559"/>
        <w:gridCol w:w="252"/>
        <w:gridCol w:w="3006"/>
      </w:tblGrid>
      <w:tr w:rsidR="00597FBF" w:rsidRPr="0015568D" w14:paraId="3D4E6C72" w14:textId="77777777" w:rsidTr="003E04FD">
        <w:tc>
          <w:tcPr>
            <w:tcW w:w="3544" w:type="dxa"/>
            <w:shd w:val="clear" w:color="auto" w:fill="auto"/>
          </w:tcPr>
          <w:p w14:paraId="5608D015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5568D">
              <w:rPr>
                <w:rFonts w:ascii="Times New Roman" w:hAnsi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2B239CCF" w14:textId="77214E65" w:rsidR="00597FBF" w:rsidRPr="0015568D" w:rsidRDefault="00597FBF" w:rsidP="008B474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5568D">
              <w:rPr>
                <w:rFonts w:ascii="Times New Roman" w:hAnsi="Times New Roman"/>
                <w:sz w:val="28"/>
                <w:szCs w:val="28"/>
              </w:rPr>
              <w:t>ИС</w:t>
            </w:r>
            <w:r w:rsidR="003E04FD">
              <w:rPr>
                <w:rFonts w:ascii="Times New Roman" w:hAnsi="Times New Roman"/>
                <w:sz w:val="28"/>
                <w:szCs w:val="28"/>
              </w:rPr>
              <w:t>М</w:t>
            </w:r>
            <w:r w:rsidRPr="0015568D">
              <w:rPr>
                <w:rFonts w:ascii="Times New Roman" w:hAnsi="Times New Roman"/>
                <w:sz w:val="28"/>
                <w:szCs w:val="28"/>
              </w:rPr>
              <w:t>б</w:t>
            </w:r>
            <w:r w:rsidR="008B4747">
              <w:rPr>
                <w:rFonts w:ascii="Times New Roman" w:hAnsi="Times New Roman"/>
                <w:sz w:val="28"/>
                <w:szCs w:val="28"/>
              </w:rPr>
              <w:t>-</w:t>
            </w:r>
            <w:r w:rsidRPr="0015568D">
              <w:rPr>
                <w:rFonts w:ascii="Times New Roman" w:hAnsi="Times New Roman"/>
                <w:sz w:val="28"/>
                <w:szCs w:val="28"/>
              </w:rPr>
              <w:t>1</w:t>
            </w:r>
            <w:r w:rsidR="003E04FD">
              <w:rPr>
                <w:rFonts w:ascii="Times New Roman" w:hAnsi="Times New Roman"/>
                <w:sz w:val="28"/>
                <w:szCs w:val="28"/>
              </w:rPr>
              <w:t>9</w:t>
            </w:r>
            <w:r w:rsidR="008B4747">
              <w:rPr>
                <w:rFonts w:ascii="Times New Roman" w:hAnsi="Times New Roman"/>
                <w:sz w:val="28"/>
                <w:szCs w:val="28"/>
              </w:rPr>
              <w:t>-</w:t>
            </w:r>
            <w:r w:rsidRPr="0015568D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84" w:type="dxa"/>
            <w:shd w:val="clear" w:color="auto" w:fill="auto"/>
          </w:tcPr>
          <w:p w14:paraId="10436940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5296AA2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shd w:val="clear" w:color="auto" w:fill="auto"/>
          </w:tcPr>
          <w:p w14:paraId="20EC8D0A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auto"/>
          </w:tcPr>
          <w:p w14:paraId="2DEB7759" w14:textId="778435A9" w:rsidR="00597FBF" w:rsidRPr="0015568D" w:rsidRDefault="00950127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Свистунова А. Р</w:t>
            </w:r>
          </w:p>
        </w:tc>
      </w:tr>
      <w:tr w:rsidR="00597FBF" w:rsidRPr="0015568D" w14:paraId="70ED0424" w14:textId="77777777" w:rsidTr="003E04FD">
        <w:tc>
          <w:tcPr>
            <w:tcW w:w="3544" w:type="dxa"/>
            <w:shd w:val="clear" w:color="auto" w:fill="auto"/>
          </w:tcPr>
          <w:p w14:paraId="04A32676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02073691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4" w:type="dxa"/>
            <w:shd w:val="clear" w:color="auto" w:fill="auto"/>
          </w:tcPr>
          <w:p w14:paraId="69C506E8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46A6CEE5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52" w:type="dxa"/>
            <w:shd w:val="clear" w:color="auto" w:fill="auto"/>
          </w:tcPr>
          <w:p w14:paraId="085C0528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</w:tcPr>
          <w:p w14:paraId="4D3E7A77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  <w:tr w:rsidR="00597FBF" w:rsidRPr="0015568D" w14:paraId="67E53086" w14:textId="77777777" w:rsidTr="003E04FD">
        <w:tc>
          <w:tcPr>
            <w:tcW w:w="3544" w:type="dxa"/>
            <w:shd w:val="clear" w:color="auto" w:fill="auto"/>
          </w:tcPr>
          <w:p w14:paraId="4FC4BBE8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5568D">
              <w:rPr>
                <w:rFonts w:ascii="Times New Roman" w:hAnsi="Times New Roman"/>
                <w:sz w:val="28"/>
                <w:szCs w:val="28"/>
              </w:rPr>
              <w:t>Проверил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4969A399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74B60922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0689546B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2" w:type="dxa"/>
            <w:shd w:val="clear" w:color="auto" w:fill="auto"/>
          </w:tcPr>
          <w:p w14:paraId="5D78321C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auto"/>
          </w:tcPr>
          <w:p w14:paraId="67274093" w14:textId="559D1648" w:rsidR="00597FBF" w:rsidRPr="0015568D" w:rsidRDefault="003E04FD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E04FD">
              <w:rPr>
                <w:rFonts w:ascii="Times New Roman" w:hAnsi="Times New Roman"/>
                <w:sz w:val="28"/>
                <w:szCs w:val="28"/>
              </w:rPr>
              <w:t>Дородных Н.О.</w:t>
            </w:r>
          </w:p>
        </w:tc>
      </w:tr>
      <w:tr w:rsidR="00597FBF" w:rsidRPr="0015568D" w14:paraId="727BECCE" w14:textId="77777777" w:rsidTr="003E04FD">
        <w:tc>
          <w:tcPr>
            <w:tcW w:w="3544" w:type="dxa"/>
            <w:shd w:val="clear" w:color="auto" w:fill="auto"/>
          </w:tcPr>
          <w:p w14:paraId="5E837ED0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75A4CE3F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4" w:type="dxa"/>
            <w:shd w:val="clear" w:color="auto" w:fill="auto"/>
          </w:tcPr>
          <w:p w14:paraId="4E893B2D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1B00398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52" w:type="dxa"/>
            <w:shd w:val="clear" w:color="auto" w:fill="auto"/>
          </w:tcPr>
          <w:p w14:paraId="58869451" w14:textId="77777777" w:rsidR="00597FBF" w:rsidRPr="0015568D" w:rsidRDefault="00597FBF" w:rsidP="00F64D5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</w:p>
        </w:tc>
        <w:tc>
          <w:tcPr>
            <w:tcW w:w="3006" w:type="dxa"/>
            <w:tcBorders>
              <w:top w:val="single" w:sz="4" w:space="0" w:color="auto"/>
            </w:tcBorders>
            <w:shd w:val="clear" w:color="auto" w:fill="auto"/>
          </w:tcPr>
          <w:p w14:paraId="3DF4C6D0" w14:textId="77777777" w:rsidR="00597FBF" w:rsidRPr="0015568D" w:rsidRDefault="00597FBF" w:rsidP="00F64D5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 w:rsidRPr="0015568D">
              <w:rPr>
                <w:rFonts w:ascii="Times New Roman" w:hAnsi="Times New Roman"/>
                <w:sz w:val="28"/>
                <w:szCs w:val="28"/>
                <w:vertAlign w:val="superscript"/>
              </w:rPr>
              <w:t>фамилия И.О.</w:t>
            </w:r>
          </w:p>
        </w:tc>
      </w:tr>
    </w:tbl>
    <w:p w14:paraId="17389379" w14:textId="77777777" w:rsidR="00597FBF" w:rsidRDefault="00597FBF" w:rsidP="00597FBF">
      <w:pPr>
        <w:spacing w:before="360"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1276"/>
      </w:tblGrid>
      <w:tr w:rsidR="00597FBF" w14:paraId="5417423F" w14:textId="77777777" w:rsidTr="00F9124B">
        <w:tc>
          <w:tcPr>
            <w:tcW w:w="817" w:type="dxa"/>
          </w:tcPr>
          <w:p w14:paraId="707E4D84" w14:textId="29E32D5B" w:rsidR="00597FBF" w:rsidRDefault="00597FBF" w:rsidP="00F64D53">
            <w:pPr>
              <w:pStyle w:val="a0"/>
              <w:ind w:firstLine="0"/>
            </w:pPr>
          </w:p>
        </w:tc>
        <w:tc>
          <w:tcPr>
            <w:tcW w:w="1276" w:type="dxa"/>
          </w:tcPr>
          <w:p w14:paraId="3870A283" w14:textId="77777777" w:rsidR="00597FBF" w:rsidRDefault="00597FBF" w:rsidP="00F64D53">
            <w:pPr>
              <w:pStyle w:val="a0"/>
              <w:jc w:val="center"/>
            </w:pPr>
          </w:p>
        </w:tc>
      </w:tr>
    </w:tbl>
    <w:p w14:paraId="1B554FBE" w14:textId="77777777" w:rsidR="00597FBF" w:rsidRDefault="00597FBF" w:rsidP="00597FBF">
      <w:pPr>
        <w:pStyle w:val="a0"/>
      </w:pPr>
    </w:p>
    <w:p w14:paraId="32E0F23B" w14:textId="22F7A903" w:rsidR="00597FBF" w:rsidRPr="00EB74C4" w:rsidRDefault="00597FBF" w:rsidP="00597FBF">
      <w:pPr>
        <w:spacing w:before="1200" w:after="0" w:line="240" w:lineRule="auto"/>
        <w:jc w:val="center"/>
        <w:rPr>
          <w:rFonts w:ascii="Times New Roman" w:hAnsi="Times New Roman"/>
          <w:sz w:val="28"/>
          <w:szCs w:val="28"/>
        </w:rPr>
        <w:sectPr w:rsidR="00597FBF" w:rsidRPr="00EB74C4" w:rsidSect="00F64D53">
          <w:headerReference w:type="default" r:id="rId7"/>
          <w:footerReference w:type="default" r:id="rId8"/>
          <w:pgSz w:w="11906" w:h="16838"/>
          <w:pgMar w:top="284" w:right="284" w:bottom="28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8"/>
          <w:szCs w:val="28"/>
        </w:rPr>
        <w:t xml:space="preserve">Иркутск </w:t>
      </w:r>
      <w:r w:rsidR="00E313FF"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CREATEDATE  \@ "yyyy 'г.'"  \* MERGEFORMAT </w:instrText>
      </w:r>
      <w:r w:rsidR="00E313FF">
        <w:rPr>
          <w:rFonts w:ascii="Times New Roman" w:hAnsi="Times New Roman"/>
          <w:sz w:val="28"/>
          <w:szCs w:val="28"/>
        </w:rPr>
        <w:fldChar w:fldCharType="separate"/>
      </w:r>
      <w:r w:rsidR="001C3549">
        <w:rPr>
          <w:rFonts w:ascii="Times New Roman" w:hAnsi="Times New Roman"/>
          <w:noProof/>
          <w:sz w:val="28"/>
          <w:szCs w:val="28"/>
        </w:rPr>
        <w:t>20</w:t>
      </w:r>
      <w:r w:rsidR="002246BE">
        <w:rPr>
          <w:rFonts w:ascii="Times New Roman" w:hAnsi="Times New Roman"/>
          <w:noProof/>
          <w:sz w:val="28"/>
          <w:szCs w:val="28"/>
        </w:rPr>
        <w:t>2</w:t>
      </w:r>
      <w:r w:rsidR="003E04FD">
        <w:rPr>
          <w:rFonts w:ascii="Times New Roman" w:hAnsi="Times New Roman"/>
          <w:noProof/>
          <w:sz w:val="28"/>
          <w:szCs w:val="28"/>
        </w:rPr>
        <w:t>1</w:t>
      </w:r>
      <w:r w:rsidR="001C3549">
        <w:rPr>
          <w:rFonts w:ascii="Times New Roman" w:hAnsi="Times New Roman"/>
          <w:noProof/>
          <w:sz w:val="28"/>
          <w:szCs w:val="28"/>
        </w:rPr>
        <w:t xml:space="preserve"> г.</w:t>
      </w:r>
      <w:r w:rsidR="00E313FF">
        <w:rPr>
          <w:rFonts w:ascii="Times New Roman" w:hAnsi="Times New Roman"/>
          <w:sz w:val="28"/>
          <w:szCs w:val="28"/>
        </w:rPr>
        <w:fldChar w:fldCharType="end"/>
      </w:r>
    </w:p>
    <w:sdt>
      <w:sdtPr>
        <w:rPr>
          <w:rFonts w:ascii="Calibri" w:eastAsiaTheme="majorEastAsia" w:hAnsi="Calibri" w:cstheme="majorBidi"/>
          <w:b/>
          <w:bCs/>
          <w:i/>
          <w:sz w:val="22"/>
        </w:rPr>
        <w:id w:val="69974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3EA8F10A" w14:textId="5CE34BB5" w:rsidR="00597FBF" w:rsidRPr="00303745" w:rsidRDefault="00597FBF" w:rsidP="00303745">
          <w:pPr>
            <w:pStyle w:val="a0"/>
            <w:ind w:firstLine="0"/>
            <w:jc w:val="center"/>
            <w:rPr>
              <w:b/>
              <w:bCs/>
            </w:rPr>
          </w:pPr>
          <w:r w:rsidRPr="00303745">
            <w:rPr>
              <w:b/>
              <w:bCs/>
            </w:rPr>
            <w:t>Содержание</w:t>
          </w:r>
        </w:p>
        <w:p w14:paraId="7233EBDD" w14:textId="77777777" w:rsidR="00274E69" w:rsidRPr="00274E69" w:rsidRDefault="00E313FF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597FBF">
            <w:instrText xml:space="preserve"> TOC \o "1-3" \h \z \u </w:instrText>
          </w:r>
          <w:r>
            <w:fldChar w:fldCharType="separate"/>
          </w:r>
          <w:hyperlink w:anchor="_Toc20212065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_Toc20212065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EC7851" w14:textId="77777777" w:rsidR="00274E69" w:rsidRPr="00274E69" w:rsidRDefault="009053B7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66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Описание предметной области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_Toc20212066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D09F28" w14:textId="77777777" w:rsidR="00274E69" w:rsidRPr="00274E69" w:rsidRDefault="009053B7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67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3.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Основные модели вариантов использования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_Toc20212067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76924E" w14:textId="77777777" w:rsidR="00274E69" w:rsidRPr="00274E69" w:rsidRDefault="009053B7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68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4. Описания основных вариантов использования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_Toc20212068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78CD5" w14:textId="77777777" w:rsidR="00274E69" w:rsidRPr="00274E69" w:rsidRDefault="009053B7" w:rsidP="00274E69">
          <w:pPr>
            <w:pStyle w:val="11"/>
            <w:tabs>
              <w:tab w:val="left" w:pos="440"/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6" w:history="1">
            <w:r w:rsidR="00274E6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274E69" w:rsidRPr="00274E69">
              <w:rPr>
                <w:rFonts w:ascii="Times New Roman" w:eastAsiaTheme="minorEastAsia" w:hAnsi="Times New Roman"/>
                <w:noProof/>
                <w:sz w:val="28"/>
                <w:szCs w:val="28"/>
                <w:lang w:eastAsia="ru-RU"/>
              </w:rPr>
              <w:tab/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Системная диаграмма последовательностей действий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_Toc20212076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2A0B1" w14:textId="5F792E10" w:rsidR="00274E69" w:rsidRPr="00274E69" w:rsidRDefault="009053B7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7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6. Диаграмма деятельностей, описывающая вариант использования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3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521B93EC" w14:textId="77777777" w:rsidR="00274E69" w:rsidRPr="00274E69" w:rsidRDefault="009053B7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8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7. Диаграмма классов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_Toc20212078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694B0" w14:textId="75411583" w:rsidR="00274E69" w:rsidRPr="00274E69" w:rsidRDefault="009053B7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79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8.Фрагмент программного кода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374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2282D026" w14:textId="77777777" w:rsidR="00274E69" w:rsidRPr="00274E69" w:rsidRDefault="009053B7" w:rsidP="00274E69">
          <w:pPr>
            <w:pStyle w:val="11"/>
            <w:tabs>
              <w:tab w:val="right" w:leader="dot" w:pos="9345"/>
            </w:tabs>
            <w:spacing w:after="0" w:line="240" w:lineRule="auto"/>
            <w:jc w:val="both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20212080" w:history="1"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9.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Фрагмент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274E69" w:rsidRPr="00274E69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документации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_Toc20212080 \h </w:instrTex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F222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274E69" w:rsidRPr="00274E69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77FBBA" w14:textId="77777777" w:rsidR="001C3549" w:rsidRDefault="00E313FF" w:rsidP="00156145">
          <w:pPr>
            <w:pStyle w:val="3"/>
          </w:pPr>
          <w:r>
            <w:fldChar w:fldCharType="end"/>
          </w:r>
        </w:p>
      </w:sdtContent>
    </w:sdt>
    <w:p w14:paraId="0900D1B6" w14:textId="77777777" w:rsidR="001C3549" w:rsidRDefault="001C3549" w:rsidP="00F3471A">
      <w:pPr>
        <w:pStyle w:val="af9"/>
        <w:rPr>
          <w:rFonts w:eastAsiaTheme="majorEastAsia" w:cstheme="majorBidi"/>
        </w:rPr>
      </w:pPr>
      <w:r>
        <w:br w:type="page"/>
      </w:r>
    </w:p>
    <w:p w14:paraId="7F79DD00" w14:textId="77777777" w:rsidR="001C3549" w:rsidRPr="00747F06" w:rsidRDefault="001C3549" w:rsidP="00F3471A">
      <w:pPr>
        <w:pStyle w:val="1"/>
        <w:numPr>
          <w:ilvl w:val="0"/>
          <w:numId w:val="4"/>
        </w:numPr>
        <w:spacing w:after="0"/>
        <w:ind w:left="0" w:firstLine="709"/>
        <w:jc w:val="left"/>
      </w:pPr>
      <w:bookmarkStart w:id="0" w:name="_Toc20212065"/>
      <w:r w:rsidRPr="001C3549">
        <w:lastRenderedPageBreak/>
        <w:t>Постановка</w:t>
      </w:r>
      <w:r w:rsidRPr="00747F06">
        <w:t xml:space="preserve"> задачи</w:t>
      </w:r>
      <w:bookmarkEnd w:id="0"/>
    </w:p>
    <w:p w14:paraId="01203773" w14:textId="77777777" w:rsidR="001C3549" w:rsidRPr="001E07A8" w:rsidRDefault="001C3549" w:rsidP="00F3471A">
      <w:pPr>
        <w:pStyle w:val="a0"/>
      </w:pPr>
      <w:r w:rsidRPr="001E07A8">
        <w:t xml:space="preserve">Для выбранного варианта задания необходимо: </w:t>
      </w:r>
    </w:p>
    <w:p w14:paraId="4BFBE05D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диаграмму вариантов использования в нотации UML</w:t>
      </w:r>
      <w:r>
        <w:t>;</w:t>
      </w:r>
    </w:p>
    <w:p w14:paraId="18DB225C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Выполнить описание основных вариантов использования.</w:t>
      </w:r>
    </w:p>
    <w:p w14:paraId="29C1E8CF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системную диаграмму последовательностей действий</w:t>
      </w:r>
      <w:r>
        <w:t>;</w:t>
      </w:r>
    </w:p>
    <w:p w14:paraId="0F0D0852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диаграммы деятельностей</w:t>
      </w:r>
      <w:r>
        <w:t>;</w:t>
      </w:r>
    </w:p>
    <w:p w14:paraId="0204F155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Разработать диаграмму классов уровня проектирования в нотации UML</w:t>
      </w:r>
      <w:r>
        <w:t>;</w:t>
      </w:r>
    </w:p>
    <w:p w14:paraId="12AAFE8E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Сгенерировать программный код на основе разработанной диаграммы классов</w:t>
      </w:r>
      <w:r>
        <w:t>;</w:t>
      </w:r>
    </w:p>
    <w:p w14:paraId="44F45BAA" w14:textId="77777777" w:rsidR="001C3549" w:rsidRPr="001E07A8" w:rsidRDefault="001C3549" w:rsidP="00F3471A">
      <w:pPr>
        <w:pStyle w:val="a0"/>
        <w:numPr>
          <w:ilvl w:val="0"/>
          <w:numId w:val="5"/>
        </w:numPr>
        <w:ind w:left="0" w:firstLine="709"/>
      </w:pPr>
      <w:r w:rsidRPr="001E07A8">
        <w:t>Сгенерировать комплект документации</w:t>
      </w:r>
      <w:r>
        <w:t>.</w:t>
      </w:r>
    </w:p>
    <w:p w14:paraId="6D6D5D93" w14:textId="77777777" w:rsidR="001C3549" w:rsidRPr="00747F06" w:rsidRDefault="001C3549" w:rsidP="00F3471A">
      <w:pPr>
        <w:pStyle w:val="1"/>
        <w:numPr>
          <w:ilvl w:val="0"/>
          <w:numId w:val="14"/>
        </w:numPr>
        <w:spacing w:after="0"/>
        <w:ind w:left="0" w:firstLine="709"/>
        <w:jc w:val="left"/>
        <w:rPr>
          <w:rFonts w:cs="Times New Roman"/>
        </w:rPr>
      </w:pPr>
      <w:bookmarkStart w:id="1" w:name="_Toc466923348"/>
      <w:bookmarkStart w:id="2" w:name="_Toc20212066"/>
      <w:r w:rsidRPr="00747F06">
        <w:rPr>
          <w:rFonts w:cs="Times New Roman"/>
        </w:rPr>
        <w:t>Описание предметной области</w:t>
      </w:r>
      <w:bookmarkEnd w:id="1"/>
      <w:bookmarkEnd w:id="2"/>
    </w:p>
    <w:p w14:paraId="17ABC1EC" w14:textId="0A72E21B" w:rsidR="001C3549" w:rsidRPr="00A16AEB" w:rsidRDefault="005F7A3A" w:rsidP="00F3471A">
      <w:pPr>
        <w:pStyle w:val="af9"/>
      </w:pPr>
      <w:r>
        <w:t>Имеются лисы</w:t>
      </w:r>
      <w:r w:rsidRPr="00E03340">
        <w:t xml:space="preserve"> </w:t>
      </w:r>
      <w:r>
        <w:t>(</w:t>
      </w:r>
      <w:r>
        <w:rPr>
          <w:lang w:val="en-US"/>
        </w:rPr>
        <w:t>id</w:t>
      </w:r>
      <w:r>
        <w:t>, имя, цвет, пол) и курицы</w:t>
      </w:r>
      <w:r w:rsidRPr="00E03340">
        <w:t xml:space="preserve"> </w:t>
      </w:r>
      <w:r>
        <w:t>(</w:t>
      </w:r>
      <w:r>
        <w:rPr>
          <w:lang w:val="en-US"/>
        </w:rPr>
        <w:t>id</w:t>
      </w:r>
      <w:r>
        <w:t xml:space="preserve">, имя, цвет, возраст, пол). Лисы выходят на охоту за курицами необходимо зафиксировать дату и место. </w:t>
      </w:r>
      <w:r w:rsidR="001C3549">
        <w:br w:type="page"/>
      </w:r>
    </w:p>
    <w:p w14:paraId="333B3568" w14:textId="77777777" w:rsidR="001C3549" w:rsidRDefault="001C3549" w:rsidP="00F3471A">
      <w:pPr>
        <w:pStyle w:val="1"/>
        <w:numPr>
          <w:ilvl w:val="0"/>
          <w:numId w:val="14"/>
        </w:numPr>
        <w:spacing w:after="0"/>
        <w:ind w:left="0" w:firstLine="709"/>
        <w:jc w:val="left"/>
      </w:pPr>
      <w:bookmarkStart w:id="3" w:name="_Toc20212067"/>
      <w:r>
        <w:lastRenderedPageBreak/>
        <w:t>О</w:t>
      </w:r>
      <w:r w:rsidRPr="00093C92">
        <w:t xml:space="preserve">сновные модели </w:t>
      </w:r>
      <w:r w:rsidRPr="001C3549">
        <w:t>вариантов</w:t>
      </w:r>
      <w:r w:rsidRPr="00093C92">
        <w:t xml:space="preserve"> использования</w:t>
      </w:r>
      <w:bookmarkEnd w:id="3"/>
    </w:p>
    <w:p w14:paraId="017C92E1" w14:textId="77777777" w:rsidR="001C3549" w:rsidRPr="00093C92" w:rsidRDefault="001C3549" w:rsidP="00F3471A">
      <w:pPr>
        <w:pStyle w:val="a0"/>
      </w:pPr>
      <w:r w:rsidRPr="00093C92">
        <w:t>Основная модель вариантов использования представлена на рисунке 1.</w:t>
      </w:r>
    </w:p>
    <w:p w14:paraId="231B68C7" w14:textId="5675B85F" w:rsidR="001C3549" w:rsidRDefault="009E0EFC" w:rsidP="00F3471A">
      <w:pPr>
        <w:spacing w:before="120"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2EF89D" wp14:editId="6255FF01">
            <wp:extent cx="505777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61E" w14:textId="77777777" w:rsidR="001C3549" w:rsidRDefault="001C3549" w:rsidP="00F3471A">
      <w:pPr>
        <w:pStyle w:val="a0"/>
        <w:jc w:val="center"/>
      </w:pPr>
      <w:r>
        <w:t>Рисунок 1 – Диаграмма вариантов использования</w:t>
      </w:r>
    </w:p>
    <w:p w14:paraId="314D91B6" w14:textId="77777777" w:rsidR="001C3549" w:rsidRDefault="001C3549" w:rsidP="00F3471A">
      <w:pPr>
        <w:pStyle w:val="1"/>
        <w:numPr>
          <w:ilvl w:val="0"/>
          <w:numId w:val="14"/>
        </w:numPr>
        <w:spacing w:after="0"/>
        <w:ind w:left="0" w:firstLine="709"/>
        <w:jc w:val="left"/>
      </w:pPr>
      <w:bookmarkStart w:id="4" w:name="_Toc466923350"/>
      <w:bookmarkStart w:id="5" w:name="_Toc20212068"/>
      <w:r>
        <w:t>О</w:t>
      </w:r>
      <w:r w:rsidRPr="00093C92">
        <w:t xml:space="preserve">писания </w:t>
      </w:r>
      <w:r w:rsidRPr="001C3549">
        <w:t>основных</w:t>
      </w:r>
      <w:r w:rsidRPr="00093C92">
        <w:t xml:space="preserve"> вариантов использования</w:t>
      </w:r>
      <w:bookmarkEnd w:id="4"/>
      <w:bookmarkEnd w:id="5"/>
    </w:p>
    <w:p w14:paraId="07DBB848" w14:textId="58F0E60F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Система разрабатывается для одного человека, поэтому на диаграмме всего одно действующее лицо. Все описанные функции выполняет руководитель администратор.</w:t>
      </w:r>
    </w:p>
    <w:p w14:paraId="1339485F" w14:textId="77777777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A16AEB">
        <w:rPr>
          <w:rFonts w:ascii="Times New Roman" w:hAnsi="Times New Roman"/>
          <w:b/>
          <w:sz w:val="28"/>
          <w:szCs w:val="28"/>
        </w:rPr>
        <w:t>Спецификация варианта использования «Добавить новую аптеку в аптечную сеть»</w:t>
      </w:r>
    </w:p>
    <w:p w14:paraId="179A306B" w14:textId="09C055A3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 xml:space="preserve">Цель: Добавление </w:t>
      </w:r>
      <w:r w:rsidR="009E0EFC">
        <w:rPr>
          <w:rFonts w:ascii="Times New Roman" w:hAnsi="Times New Roman"/>
          <w:sz w:val="28"/>
          <w:szCs w:val="28"/>
        </w:rPr>
        <w:t>лисы</w:t>
      </w:r>
      <w:r w:rsidRPr="00A16AEB">
        <w:rPr>
          <w:rFonts w:ascii="Times New Roman" w:hAnsi="Times New Roman"/>
          <w:sz w:val="28"/>
          <w:szCs w:val="28"/>
        </w:rPr>
        <w:t xml:space="preserve">  </w:t>
      </w:r>
    </w:p>
    <w:p w14:paraId="11402C6D" w14:textId="2CB6C2DD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Действующее лицо: администратор</w:t>
      </w:r>
    </w:p>
    <w:p w14:paraId="65F503DF" w14:textId="77777777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Предусловия: Главное меню системы</w:t>
      </w:r>
    </w:p>
    <w:p w14:paraId="03A27DA6" w14:textId="77777777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b/>
          <w:sz w:val="28"/>
          <w:szCs w:val="28"/>
        </w:rPr>
        <w:t>Основной сценарий</w:t>
      </w:r>
      <w:r w:rsidRPr="00A16AEB">
        <w:rPr>
          <w:rFonts w:ascii="Times New Roman" w:hAnsi="Times New Roman"/>
          <w:sz w:val="28"/>
          <w:szCs w:val="28"/>
        </w:rPr>
        <w:t xml:space="preserve">: </w:t>
      </w:r>
    </w:p>
    <w:p w14:paraId="0BBAF18B" w14:textId="5B3799ED" w:rsidR="00A16AEB" w:rsidRPr="00A16AEB" w:rsidRDefault="00A16AEB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 xml:space="preserve">Отображение формы добавление новой </w:t>
      </w:r>
      <w:r w:rsidR="009E0EFC">
        <w:rPr>
          <w:rFonts w:ascii="Times New Roman" w:hAnsi="Times New Roman"/>
          <w:sz w:val="28"/>
          <w:szCs w:val="28"/>
        </w:rPr>
        <w:t>лисы</w:t>
      </w:r>
      <w:r w:rsidRPr="00A16AEB">
        <w:rPr>
          <w:rFonts w:ascii="Times New Roman" w:hAnsi="Times New Roman"/>
          <w:sz w:val="28"/>
          <w:szCs w:val="28"/>
        </w:rPr>
        <w:t>;</w:t>
      </w:r>
    </w:p>
    <w:p w14:paraId="1DD129BB" w14:textId="4DFBCCCB" w:rsidR="00A16AEB" w:rsidRPr="00A16AEB" w:rsidRDefault="008F52D2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А</w:t>
      </w:r>
      <w:r w:rsidR="00A16AEB" w:rsidRPr="00A16AEB">
        <w:rPr>
          <w:rFonts w:ascii="Times New Roman" w:hAnsi="Times New Roman"/>
          <w:sz w:val="28"/>
          <w:szCs w:val="28"/>
        </w:rPr>
        <w:t xml:space="preserve">дминистратор вводит данные об </w:t>
      </w:r>
      <w:r w:rsidR="009E0EFC">
        <w:rPr>
          <w:rFonts w:ascii="Times New Roman" w:hAnsi="Times New Roman"/>
          <w:sz w:val="28"/>
          <w:szCs w:val="28"/>
        </w:rPr>
        <w:t>лисе</w:t>
      </w:r>
      <w:r w:rsidR="00A16AEB" w:rsidRPr="00A16AEB">
        <w:rPr>
          <w:rFonts w:ascii="Times New Roman" w:hAnsi="Times New Roman"/>
          <w:sz w:val="28"/>
          <w:szCs w:val="28"/>
        </w:rPr>
        <w:t xml:space="preserve">: </w:t>
      </w:r>
      <w:r w:rsidR="009E0EFC">
        <w:rPr>
          <w:rFonts w:ascii="Times New Roman" w:hAnsi="Times New Roman"/>
          <w:sz w:val="28"/>
          <w:szCs w:val="28"/>
          <w:lang w:val="en-US"/>
        </w:rPr>
        <w:t>id</w:t>
      </w:r>
      <w:r w:rsidR="00A16AEB" w:rsidRPr="00A16AEB">
        <w:rPr>
          <w:rFonts w:ascii="Times New Roman" w:hAnsi="Times New Roman"/>
          <w:sz w:val="28"/>
          <w:szCs w:val="28"/>
        </w:rPr>
        <w:t xml:space="preserve">, </w:t>
      </w:r>
      <w:r w:rsidR="009E0EFC">
        <w:rPr>
          <w:rFonts w:ascii="Times New Roman" w:hAnsi="Times New Roman"/>
          <w:sz w:val="28"/>
          <w:szCs w:val="28"/>
        </w:rPr>
        <w:t>имя, цвет, пол</w:t>
      </w:r>
      <w:r w:rsidR="00A16AEB" w:rsidRPr="00A16AEB">
        <w:rPr>
          <w:rFonts w:ascii="Times New Roman" w:hAnsi="Times New Roman"/>
          <w:sz w:val="28"/>
          <w:szCs w:val="28"/>
        </w:rPr>
        <w:t>;</w:t>
      </w:r>
    </w:p>
    <w:p w14:paraId="7C3AA24D" w14:textId="77777777" w:rsidR="00A16AEB" w:rsidRPr="00A16AEB" w:rsidRDefault="00A16AEB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Проверка введённых данных</w:t>
      </w:r>
      <w:r w:rsidRPr="00A16AEB">
        <w:rPr>
          <w:rFonts w:ascii="Times New Roman" w:hAnsi="Times New Roman"/>
          <w:sz w:val="28"/>
          <w:szCs w:val="28"/>
          <w:lang w:val="en-US"/>
        </w:rPr>
        <w:t>;</w:t>
      </w:r>
    </w:p>
    <w:p w14:paraId="70716D17" w14:textId="77777777" w:rsidR="00A16AEB" w:rsidRPr="00A16AEB" w:rsidRDefault="00A16AEB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Система автоматически заносит данные в хранилище;</w:t>
      </w:r>
    </w:p>
    <w:p w14:paraId="37256603" w14:textId="4AD3EC36" w:rsidR="00A16AEB" w:rsidRPr="008F52D2" w:rsidRDefault="00A16AEB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 xml:space="preserve">Отображение новой </w:t>
      </w:r>
      <w:r w:rsidR="009E0EFC">
        <w:rPr>
          <w:rFonts w:ascii="Times New Roman" w:hAnsi="Times New Roman"/>
          <w:sz w:val="28"/>
          <w:szCs w:val="28"/>
        </w:rPr>
        <w:t>лисы</w:t>
      </w:r>
      <w:r w:rsidRPr="00A16AEB">
        <w:rPr>
          <w:rFonts w:ascii="Times New Roman" w:hAnsi="Times New Roman"/>
          <w:sz w:val="28"/>
          <w:szCs w:val="28"/>
        </w:rPr>
        <w:t xml:space="preserve"> в списке. </w:t>
      </w:r>
    </w:p>
    <w:p w14:paraId="30C75443" w14:textId="77777777" w:rsidR="00A16AEB" w:rsidRPr="00A16AEB" w:rsidRDefault="00A16AEB" w:rsidP="00F3471A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A16AEB">
        <w:rPr>
          <w:rFonts w:ascii="Times New Roman" w:hAnsi="Times New Roman"/>
          <w:b/>
          <w:sz w:val="28"/>
          <w:szCs w:val="28"/>
        </w:rPr>
        <w:t>Ошибка: На шаге 2</w:t>
      </w:r>
    </w:p>
    <w:p w14:paraId="69F859A4" w14:textId="77777777" w:rsidR="00A16AEB" w:rsidRPr="00A16AEB" w:rsidRDefault="00A16AEB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Пользователь неправильно ввёл данные или не ввёл одно из полей;</w:t>
      </w:r>
    </w:p>
    <w:p w14:paraId="4D7C90D0" w14:textId="65D21C78" w:rsidR="001C3549" w:rsidRPr="008F52D2" w:rsidRDefault="00A16AEB" w:rsidP="00F3471A">
      <w:pPr>
        <w:pStyle w:val="af0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16AEB">
        <w:rPr>
          <w:rFonts w:ascii="Times New Roman" w:hAnsi="Times New Roman"/>
          <w:sz w:val="28"/>
          <w:szCs w:val="28"/>
        </w:rPr>
        <w:t>Система возвращается на 2 шаг и выводит ошибку о некорректном вводе данных;</w:t>
      </w:r>
      <w:bookmarkStart w:id="6" w:name="_Toc527978844"/>
      <w:bookmarkStart w:id="7" w:name="_Toc20212069"/>
      <w:bookmarkStart w:id="8" w:name="_Toc527978845"/>
      <w:bookmarkStart w:id="9" w:name="_Toc20212070"/>
      <w:bookmarkStart w:id="10" w:name="_Toc527978846"/>
      <w:bookmarkStart w:id="11" w:name="_Toc20212071"/>
      <w:bookmarkStart w:id="12" w:name="_Toc527978847"/>
      <w:bookmarkStart w:id="13" w:name="_Toc20212072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3ECC5181" w14:textId="77777777" w:rsidR="001C3549" w:rsidRPr="00747F06" w:rsidRDefault="00274E69" w:rsidP="00F3471A">
      <w:pPr>
        <w:pStyle w:val="1"/>
        <w:spacing w:after="0"/>
        <w:ind w:firstLine="709"/>
      </w:pPr>
      <w:bookmarkStart w:id="14" w:name="_Toc466923351"/>
      <w:bookmarkStart w:id="15" w:name="_Toc20212076"/>
      <w:r w:rsidRPr="00274E69">
        <w:t>5.</w:t>
      </w:r>
      <w:r w:rsidR="003E754C">
        <w:t xml:space="preserve"> </w:t>
      </w:r>
      <w:r w:rsidR="001C3549">
        <w:t>С</w:t>
      </w:r>
      <w:r w:rsidR="001C3549" w:rsidRPr="00CC4F3D">
        <w:t xml:space="preserve">истемная </w:t>
      </w:r>
      <w:r w:rsidR="001C3549" w:rsidRPr="001C3549">
        <w:t>диаграмма</w:t>
      </w:r>
      <w:r w:rsidR="001C3549" w:rsidRPr="00CC4F3D">
        <w:t xml:space="preserve"> последовательностей действий</w:t>
      </w:r>
      <w:bookmarkEnd w:id="14"/>
      <w:bookmarkEnd w:id="15"/>
    </w:p>
    <w:p w14:paraId="3F5FA8D1" w14:textId="6982C5BC" w:rsidR="001C3549" w:rsidRPr="000424E7" w:rsidRDefault="001C3549" w:rsidP="00F3471A">
      <w:pPr>
        <w:pStyle w:val="a0"/>
      </w:pPr>
      <w:r>
        <w:t xml:space="preserve">На рисунке 2 представлена </w:t>
      </w:r>
      <w:r w:rsidRPr="00CC4F3D">
        <w:t>системная диаграмма последовательностей действий</w:t>
      </w:r>
      <w:r w:rsidR="002246BE">
        <w:t xml:space="preserve"> для добавления новой </w:t>
      </w:r>
      <w:r w:rsidR="009E0EFC">
        <w:t>курицы</w:t>
      </w:r>
      <w:r>
        <w:t>.</w:t>
      </w:r>
      <w:r w:rsidR="00017004">
        <w:t xml:space="preserve"> </w:t>
      </w:r>
    </w:p>
    <w:p w14:paraId="53DC236E" w14:textId="2C1C51C6" w:rsidR="001C3549" w:rsidRDefault="009E0EFC" w:rsidP="009E0EFC">
      <w:pPr>
        <w:tabs>
          <w:tab w:val="num" w:pos="0"/>
        </w:tabs>
        <w:spacing w:before="12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579E3C8" wp14:editId="07F938E6">
            <wp:extent cx="5161905" cy="402857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1412" w14:textId="12350226" w:rsidR="001C3549" w:rsidRDefault="001C3549" w:rsidP="009E0EFC">
      <w:pPr>
        <w:pStyle w:val="a0"/>
        <w:ind w:firstLine="0"/>
        <w:jc w:val="center"/>
        <w:rPr>
          <w:bCs/>
        </w:rPr>
      </w:pPr>
      <w:r>
        <w:t xml:space="preserve">Рисунок 2 </w:t>
      </w:r>
      <w:r w:rsidR="00955563">
        <w:t>–</w:t>
      </w:r>
      <w:r>
        <w:t xml:space="preserve"> </w:t>
      </w:r>
      <w:r w:rsidR="002246BE" w:rsidRPr="00805371">
        <w:rPr>
          <w:bCs/>
        </w:rPr>
        <w:t xml:space="preserve">Диаграмма последовательности добавления новой </w:t>
      </w:r>
      <w:r w:rsidR="009E0EFC">
        <w:rPr>
          <w:bCs/>
        </w:rPr>
        <w:t>курицы</w:t>
      </w:r>
    </w:p>
    <w:p w14:paraId="0817695D" w14:textId="228F943C" w:rsidR="00F3471A" w:rsidRPr="00F3471A" w:rsidRDefault="00F3471A" w:rsidP="00F3471A">
      <w:pPr>
        <w:pStyle w:val="a0"/>
        <w:rPr>
          <w:bCs/>
        </w:rPr>
      </w:pPr>
      <w:r>
        <w:rPr>
          <w:bCs/>
        </w:rPr>
        <w:br w:type="page"/>
      </w:r>
    </w:p>
    <w:p w14:paraId="4B36B999" w14:textId="77777777" w:rsidR="001C3549" w:rsidRPr="00747F06" w:rsidRDefault="001C3549" w:rsidP="00F3471A">
      <w:pPr>
        <w:pStyle w:val="1"/>
        <w:spacing w:after="0"/>
        <w:ind w:firstLine="709"/>
        <w:jc w:val="left"/>
      </w:pPr>
      <w:bookmarkStart w:id="16" w:name="_Toc466923352"/>
      <w:bookmarkStart w:id="17" w:name="_Toc20212077"/>
      <w:r>
        <w:lastRenderedPageBreak/>
        <w:t>6</w:t>
      </w:r>
      <w:r w:rsidRPr="00747F06">
        <w:t>.</w:t>
      </w:r>
      <w:r w:rsidRPr="00F7199A">
        <w:t xml:space="preserve"> </w:t>
      </w:r>
      <w:r>
        <w:t>Диаграмма деятельностей, описывающая вариант</w:t>
      </w:r>
      <w:r w:rsidRPr="00F7199A">
        <w:t xml:space="preserve"> использования</w:t>
      </w:r>
      <w:bookmarkEnd w:id="16"/>
      <w:bookmarkEnd w:id="17"/>
    </w:p>
    <w:p w14:paraId="0D7B123B" w14:textId="77777777" w:rsidR="001C3549" w:rsidRDefault="001C3549" w:rsidP="00F3471A">
      <w:pPr>
        <w:pStyle w:val="a0"/>
      </w:pPr>
      <w:r>
        <w:t xml:space="preserve">На рисунке 3 представлена </w:t>
      </w:r>
      <w:r w:rsidRPr="00F7199A">
        <w:t>диаграмма деятельности, описывающая вариант использования</w:t>
      </w:r>
      <w:r>
        <w:t xml:space="preserve"> «</w:t>
      </w:r>
      <w:r w:rsidR="00503C8D">
        <w:t>Проверка работ</w:t>
      </w:r>
      <w:r>
        <w:t>».</w:t>
      </w:r>
    </w:p>
    <w:p w14:paraId="45770746" w14:textId="77777777" w:rsidR="001C3549" w:rsidRDefault="001C3549" w:rsidP="00F3471A">
      <w:pPr>
        <w:tabs>
          <w:tab w:val="num" w:pos="0"/>
        </w:tabs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25ED7DC" w14:textId="1ABA4E37" w:rsidR="001C3549" w:rsidRPr="00800532" w:rsidRDefault="000E6EF9" w:rsidP="00F3471A">
      <w:pPr>
        <w:pStyle w:val="a0"/>
        <w:jc w:val="center"/>
      </w:pPr>
      <w:r>
        <w:rPr>
          <w:noProof/>
        </w:rPr>
        <w:drawing>
          <wp:inline distT="0" distB="0" distL="0" distR="0" wp14:anchorId="785754F1" wp14:editId="3090B983">
            <wp:extent cx="4535380" cy="74599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155" cy="747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B4B8" w14:textId="3737E18A" w:rsidR="002246BE" w:rsidRPr="00955563" w:rsidRDefault="001C3549" w:rsidP="00F3471A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highlight w:val="yellow"/>
        </w:rPr>
      </w:pPr>
      <w:r w:rsidRPr="00955563">
        <w:rPr>
          <w:rFonts w:ascii="Times New Roman" w:hAnsi="Times New Roman"/>
          <w:sz w:val="28"/>
          <w:szCs w:val="28"/>
        </w:rPr>
        <w:t xml:space="preserve">Рисунок 3 </w:t>
      </w:r>
      <w:r w:rsidR="00955563">
        <w:rPr>
          <w:rFonts w:ascii="Times New Roman" w:hAnsi="Times New Roman"/>
          <w:sz w:val="28"/>
          <w:szCs w:val="28"/>
        </w:rPr>
        <w:t>–</w:t>
      </w:r>
      <w:r w:rsidRPr="00955563">
        <w:rPr>
          <w:rFonts w:ascii="Times New Roman" w:hAnsi="Times New Roman"/>
          <w:sz w:val="28"/>
          <w:szCs w:val="28"/>
        </w:rPr>
        <w:t xml:space="preserve"> </w:t>
      </w:r>
      <w:r w:rsidR="002246BE" w:rsidRPr="00955563">
        <w:rPr>
          <w:rFonts w:ascii="Times New Roman" w:hAnsi="Times New Roman"/>
          <w:bCs/>
          <w:sz w:val="28"/>
          <w:szCs w:val="28"/>
        </w:rPr>
        <w:t>Диаграмма активности добавление новой больницы</w:t>
      </w:r>
    </w:p>
    <w:p w14:paraId="3F2C81DC" w14:textId="77777777" w:rsidR="007B1A90" w:rsidRDefault="007B1A90" w:rsidP="00F3471A">
      <w:pPr>
        <w:spacing w:after="0" w:line="240" w:lineRule="auto"/>
        <w:ind w:firstLine="709"/>
        <w:rPr>
          <w:rFonts w:ascii="Times New Roman" w:eastAsiaTheme="majorEastAsia" w:hAnsi="Times New Roman" w:cstheme="majorBidi"/>
          <w:b/>
          <w:bCs/>
          <w:sz w:val="28"/>
          <w:szCs w:val="28"/>
        </w:rPr>
      </w:pPr>
      <w:bookmarkStart w:id="18" w:name="_Toc466923353"/>
      <w:bookmarkStart w:id="19" w:name="_Toc20212078"/>
      <w:r>
        <w:br w:type="page"/>
      </w:r>
    </w:p>
    <w:p w14:paraId="297EB49B" w14:textId="77777777" w:rsidR="001C3549" w:rsidRPr="00563C95" w:rsidRDefault="001C3549" w:rsidP="00F3471A">
      <w:pPr>
        <w:pStyle w:val="1"/>
        <w:spacing w:after="0"/>
        <w:ind w:firstLine="709"/>
        <w:jc w:val="left"/>
      </w:pPr>
      <w:r w:rsidRPr="00563C95">
        <w:lastRenderedPageBreak/>
        <w:t xml:space="preserve">7. </w:t>
      </w:r>
      <w:r w:rsidRPr="001C3549">
        <w:t>Диаграмма</w:t>
      </w:r>
      <w:r w:rsidRPr="00563C95">
        <w:t xml:space="preserve"> классов</w:t>
      </w:r>
      <w:bookmarkEnd w:id="18"/>
      <w:bookmarkEnd w:id="19"/>
    </w:p>
    <w:p w14:paraId="7CE3766C" w14:textId="77777777" w:rsidR="001C3549" w:rsidRDefault="001C3549" w:rsidP="00F3471A">
      <w:pPr>
        <w:pStyle w:val="a0"/>
      </w:pPr>
      <w:r>
        <w:t>На рисунке 4 представлена диаграмма классов.</w:t>
      </w:r>
    </w:p>
    <w:p w14:paraId="3D42FE74" w14:textId="703A7DEB" w:rsidR="001C3549" w:rsidRDefault="009523F7" w:rsidP="00F3471A">
      <w:pPr>
        <w:pStyle w:val="a0"/>
        <w:jc w:val="center"/>
      </w:pPr>
      <w:r>
        <w:rPr>
          <w:noProof/>
        </w:rPr>
        <w:drawing>
          <wp:inline distT="0" distB="0" distL="0" distR="0" wp14:anchorId="0EFD8FDE" wp14:editId="0C7F5923">
            <wp:extent cx="4365313" cy="838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246" cy="838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60A9C" w14:textId="0C8B57D4" w:rsidR="001C3549" w:rsidRPr="009523F7" w:rsidRDefault="001C3549" w:rsidP="009523F7">
      <w:pPr>
        <w:pStyle w:val="a0"/>
        <w:jc w:val="center"/>
      </w:pPr>
      <w:r>
        <w:t>Рисунок 4 – Диаграмма классов</w:t>
      </w:r>
      <w:r w:rsidR="00F3471A">
        <w:rPr>
          <w:szCs w:val="28"/>
        </w:rPr>
        <w:br w:type="page"/>
      </w:r>
    </w:p>
    <w:p w14:paraId="18F3C021" w14:textId="77777777" w:rsidR="001C3549" w:rsidRDefault="001C3549" w:rsidP="00F3471A">
      <w:pPr>
        <w:pStyle w:val="1"/>
        <w:spacing w:after="0"/>
        <w:ind w:firstLine="709"/>
        <w:jc w:val="left"/>
        <w:rPr>
          <w:rFonts w:cs="Times New Roman"/>
        </w:rPr>
      </w:pPr>
      <w:bookmarkStart w:id="20" w:name="_Toc466923354"/>
      <w:bookmarkStart w:id="21" w:name="_Toc20212079"/>
      <w:r w:rsidRPr="00563C95">
        <w:rPr>
          <w:rFonts w:cs="Times New Roman"/>
        </w:rPr>
        <w:lastRenderedPageBreak/>
        <w:t>8.Фрагмент программного кода</w:t>
      </w:r>
      <w:bookmarkEnd w:id="20"/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C3549" w:rsidRPr="00455A48" w14:paraId="434C1ADE" w14:textId="77777777" w:rsidTr="00907DBA">
        <w:tc>
          <w:tcPr>
            <w:tcW w:w="9345" w:type="dxa"/>
          </w:tcPr>
          <w:p w14:paraId="5A1E659D" w14:textId="77777777" w:rsidR="00A05F4F" w:rsidRPr="000B6432" w:rsidRDefault="00A05F4F" w:rsidP="00F3471A">
            <w:pPr>
              <w:pStyle w:val="a0"/>
              <w:rPr>
                <w:rFonts w:ascii="Courier New" w:hAnsi="Courier New" w:cs="Courier New"/>
                <w:sz w:val="20"/>
              </w:rPr>
            </w:pPr>
          </w:p>
          <w:p w14:paraId="6E80CE22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package Package1;</w:t>
            </w:r>
          </w:p>
          <w:p w14:paraId="5E70EF9A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DA4CD86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/**</w:t>
            </w:r>
          </w:p>
          <w:p w14:paraId="4C3DA11A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* @version 1.0</w:t>
            </w:r>
          </w:p>
          <w:p w14:paraId="735A49FE" w14:textId="658B2048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@created </w:t>
            </w:r>
            <w:r w:rsidR="00FB079C">
              <w:rPr>
                <w:rFonts w:ascii="Courier New" w:hAnsi="Courier New" w:cs="Courier New"/>
                <w:sz w:val="24"/>
                <w:szCs w:val="24"/>
                <w:lang w:val="en-US"/>
              </w:rPr>
              <w:t>16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-</w:t>
            </w:r>
            <w:r w:rsidR="00FB079C">
              <w:rPr>
                <w:rFonts w:ascii="Courier New" w:hAnsi="Courier New" w:cs="Courier New"/>
                <w:sz w:val="24"/>
                <w:szCs w:val="24"/>
              </w:rPr>
              <w:t>окт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-2021 20:51:05</w:t>
            </w:r>
          </w:p>
          <w:p w14:paraId="69D59686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*/</w:t>
            </w:r>
          </w:p>
          <w:p w14:paraId="41FC7942" w14:textId="0CFE0F06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public class AddDel</w:t>
            </w:r>
            <w:r w:rsidR="00FB079C">
              <w:rPr>
                <w:rFonts w:ascii="Courier New" w:hAnsi="Courier New" w:cs="Courier New"/>
                <w:sz w:val="24"/>
                <w:szCs w:val="24"/>
                <w:lang w:val="en-US"/>
              </w:rPr>
              <w:t>Fox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{</w:t>
            </w:r>
          </w:p>
          <w:p w14:paraId="0DC4A602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2143B6" w14:textId="125CA632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JTextField </w:t>
            </w:r>
            <w:r w:rsidR="00FB079C">
              <w:rPr>
                <w:rFonts w:ascii="Courier New" w:hAnsi="Courier New" w:cs="Courier New"/>
                <w:sz w:val="24"/>
                <w:szCs w:val="24"/>
                <w:lang w:val="en-US"/>
              </w:rPr>
              <w:t>Colour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332F84AB" w14:textId="76226F62" w:rsid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JTextField </w:t>
            </w:r>
            <w:r w:rsidR="00FB079C">
              <w:rPr>
                <w:rFonts w:ascii="Courier New" w:hAnsi="Courier New" w:cs="Courier New"/>
                <w:sz w:val="24"/>
                <w:szCs w:val="24"/>
                <w:lang w:val="en-US"/>
              </w:rPr>
              <w:t>Name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646F7FD3" w14:textId="499AD616" w:rsidR="00FB079C" w:rsidRDefault="00FB079C" w:rsidP="00FB079C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JTextField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7EE0741" w14:textId="0FBF01FB" w:rsidR="00FB079C" w:rsidRPr="00907DBA" w:rsidRDefault="00FB079C" w:rsidP="00FB079C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private JTextField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Sex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1016F02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private JButton OK;</w:t>
            </w:r>
          </w:p>
          <w:p w14:paraId="6F0C863A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private JButton Cancel;</w:t>
            </w:r>
          </w:p>
          <w:p w14:paraId="4E864B7E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10AF452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public AddDelHospital(){</w:t>
            </w:r>
          </w:p>
          <w:p w14:paraId="6C4BB591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F817C54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58B77B6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227C48C0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public void finalize() throws Throwable {</w:t>
            </w:r>
          </w:p>
          <w:p w14:paraId="14FFBA1B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19354CF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7C29491C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6E6B50D" w14:textId="47BCC6AF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public void Add</w:t>
            </w:r>
            <w:r w:rsidR="00FB079C">
              <w:rPr>
                <w:rFonts w:ascii="Courier New" w:hAnsi="Courier New" w:cs="Courier New"/>
                <w:sz w:val="24"/>
                <w:szCs w:val="24"/>
                <w:lang w:val="en-US"/>
              </w:rPr>
              <w:t>Fox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(){</w:t>
            </w:r>
          </w:p>
          <w:p w14:paraId="6BBC938E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C7594A4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05D41A58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5034F60" w14:textId="59EBD7A5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public void Del</w:t>
            </w:r>
            <w:r w:rsidR="00FB079C">
              <w:rPr>
                <w:rFonts w:ascii="Courier New" w:hAnsi="Courier New" w:cs="Courier New"/>
                <w:sz w:val="24"/>
                <w:szCs w:val="24"/>
                <w:lang w:val="en-US"/>
              </w:rPr>
              <w:t>Fox</w:t>
            </w: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(){</w:t>
            </w:r>
          </w:p>
          <w:p w14:paraId="5B08F28F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14E4C3E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33CF9667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3DC9C9E2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public void Cancel(){</w:t>
            </w:r>
          </w:p>
          <w:p w14:paraId="0152A7A1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5AF5700D" w14:textId="77777777" w:rsidR="00907DBA" w:rsidRPr="00907DBA" w:rsidRDefault="00907DBA" w:rsidP="00F3471A">
            <w:pPr>
              <w:pStyle w:val="af6"/>
              <w:ind w:firstLine="115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14D89524" w14:textId="77777777" w:rsidR="00907DBA" w:rsidRPr="00907DBA" w:rsidRDefault="00907DBA" w:rsidP="00F3471A">
            <w:pPr>
              <w:pStyle w:val="af6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0098EFB" w14:textId="53DE5307" w:rsidR="00A05F4F" w:rsidRPr="00A05F4F" w:rsidRDefault="00907DBA" w:rsidP="00F3471A">
            <w:pPr>
              <w:pStyle w:val="a0"/>
              <w:rPr>
                <w:rFonts w:ascii="Courier New" w:hAnsi="Courier New" w:cs="Courier New"/>
                <w:sz w:val="20"/>
                <w:lang w:val="en-US"/>
              </w:rPr>
            </w:pPr>
            <w:r w:rsidRPr="00907DBA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  <w:p w14:paraId="49BF19C3" w14:textId="77777777" w:rsidR="001C3549" w:rsidRPr="00BE679D" w:rsidRDefault="001C3549" w:rsidP="00F3471A">
            <w:pPr>
              <w:pStyle w:val="a0"/>
              <w:ind w:firstLine="0"/>
              <w:rPr>
                <w:lang w:val="en-US"/>
              </w:rPr>
            </w:pPr>
          </w:p>
        </w:tc>
      </w:tr>
    </w:tbl>
    <w:p w14:paraId="59AF85FF" w14:textId="77777777" w:rsidR="001C3549" w:rsidRPr="00907DBA" w:rsidRDefault="001C3549" w:rsidP="00F3471A">
      <w:pPr>
        <w:pStyle w:val="af9"/>
        <w:rPr>
          <w:lang w:val="en-US"/>
        </w:rPr>
      </w:pPr>
      <w:bookmarkStart w:id="22" w:name="_Toc466923355"/>
    </w:p>
    <w:p w14:paraId="3DB46F30" w14:textId="77777777" w:rsidR="001C3549" w:rsidRPr="00BE679D" w:rsidRDefault="001C3549" w:rsidP="00F3471A">
      <w:pPr>
        <w:pStyle w:val="a0"/>
        <w:ind w:firstLine="0"/>
        <w:rPr>
          <w:rFonts w:eastAsiaTheme="majorEastAsia"/>
          <w:szCs w:val="28"/>
          <w:lang w:val="en-US"/>
        </w:rPr>
      </w:pPr>
      <w:r w:rsidRPr="00BE679D">
        <w:rPr>
          <w:lang w:val="en-US"/>
        </w:rPr>
        <w:br w:type="page"/>
      </w:r>
    </w:p>
    <w:p w14:paraId="64C7D9A7" w14:textId="2A472736" w:rsidR="001C3549" w:rsidRPr="00303745" w:rsidRDefault="001C3549" w:rsidP="00303745">
      <w:pPr>
        <w:pStyle w:val="1"/>
        <w:spacing w:after="0"/>
        <w:ind w:firstLine="709"/>
        <w:jc w:val="left"/>
        <w:rPr>
          <w:rFonts w:cs="Times New Roman"/>
        </w:rPr>
      </w:pPr>
      <w:bookmarkStart w:id="23" w:name="_Toc20212080"/>
      <w:r w:rsidRPr="00303745">
        <w:rPr>
          <w:rFonts w:cs="Times New Roman"/>
        </w:rPr>
        <w:lastRenderedPageBreak/>
        <w:t>9.Фрагмент документации</w:t>
      </w:r>
      <w:bookmarkEnd w:id="22"/>
      <w:bookmarkEnd w:id="23"/>
    </w:p>
    <w:p w14:paraId="61F5C816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03745">
        <w:rPr>
          <w:rFonts w:ascii="Times New Roman" w:hAnsi="Times New Roman"/>
          <w:b/>
          <w:sz w:val="28"/>
          <w:szCs w:val="28"/>
        </w:rPr>
        <w:t>Руководство пользователя</w:t>
      </w:r>
    </w:p>
    <w:p w14:paraId="2D09EDD4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303745">
        <w:rPr>
          <w:rFonts w:ascii="Times New Roman" w:hAnsi="Times New Roman"/>
          <w:b/>
          <w:sz w:val="28"/>
          <w:szCs w:val="28"/>
        </w:rPr>
        <w:t>1. Введение</w:t>
      </w:r>
    </w:p>
    <w:p w14:paraId="70F59ED3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1.1. Область применения</w:t>
      </w:r>
    </w:p>
    <w:p w14:paraId="19DB096E" w14:textId="07F5C9EF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3745">
        <w:rPr>
          <w:rFonts w:ascii="Times New Roman" w:hAnsi="Times New Roman"/>
          <w:sz w:val="28"/>
          <w:szCs w:val="28"/>
        </w:rPr>
        <w:t xml:space="preserve">Программа «Автоматизация регистрации </w:t>
      </w:r>
      <w:r w:rsidR="000E6EF9">
        <w:rPr>
          <w:rFonts w:ascii="Times New Roman" w:hAnsi="Times New Roman"/>
          <w:sz w:val="28"/>
          <w:szCs w:val="28"/>
        </w:rPr>
        <w:t>охоты лис на куриц</w:t>
      </w:r>
      <w:r w:rsidRPr="00303745">
        <w:rPr>
          <w:rFonts w:ascii="Times New Roman" w:hAnsi="Times New Roman"/>
          <w:sz w:val="28"/>
          <w:szCs w:val="28"/>
        </w:rPr>
        <w:t xml:space="preserve">» – комплекс, предназначенный для учета </w:t>
      </w:r>
      <w:r w:rsidR="000E6EF9">
        <w:rPr>
          <w:rFonts w:ascii="Times New Roman" w:hAnsi="Times New Roman"/>
          <w:sz w:val="28"/>
          <w:szCs w:val="28"/>
        </w:rPr>
        <w:t>куриц</w:t>
      </w:r>
      <w:r w:rsidR="00303745" w:rsidRPr="00303745">
        <w:rPr>
          <w:rFonts w:ascii="Times New Roman" w:hAnsi="Times New Roman"/>
          <w:sz w:val="28"/>
          <w:szCs w:val="28"/>
        </w:rPr>
        <w:t xml:space="preserve"> и</w:t>
      </w:r>
      <w:r w:rsidRPr="00303745">
        <w:rPr>
          <w:rFonts w:ascii="Times New Roman" w:hAnsi="Times New Roman"/>
          <w:sz w:val="28"/>
          <w:szCs w:val="28"/>
        </w:rPr>
        <w:t xml:space="preserve"> </w:t>
      </w:r>
      <w:r w:rsidR="000E6EF9">
        <w:rPr>
          <w:rFonts w:ascii="Times New Roman" w:hAnsi="Times New Roman"/>
          <w:sz w:val="28"/>
          <w:szCs w:val="28"/>
        </w:rPr>
        <w:t>лис</w:t>
      </w:r>
      <w:r w:rsidRPr="00303745">
        <w:rPr>
          <w:rFonts w:ascii="Times New Roman" w:hAnsi="Times New Roman"/>
          <w:sz w:val="28"/>
          <w:szCs w:val="28"/>
        </w:rPr>
        <w:t>.</w:t>
      </w:r>
    </w:p>
    <w:p w14:paraId="03056F58" w14:textId="40E45DE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1.2. Краткое описание возможностей</w:t>
      </w:r>
    </w:p>
    <w:p w14:paraId="028D4728" w14:textId="72971964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3745">
        <w:rPr>
          <w:rFonts w:ascii="Times New Roman" w:hAnsi="Times New Roman"/>
          <w:sz w:val="28"/>
          <w:szCs w:val="28"/>
        </w:rPr>
        <w:t xml:space="preserve">Данный комплекс позволят упростить и автоматизировать процесс учёта </w:t>
      </w:r>
      <w:r w:rsidR="000E6EF9">
        <w:rPr>
          <w:rFonts w:ascii="Times New Roman" w:hAnsi="Times New Roman"/>
          <w:sz w:val="28"/>
          <w:szCs w:val="28"/>
        </w:rPr>
        <w:t>куриц</w:t>
      </w:r>
      <w:r w:rsidRPr="00303745">
        <w:rPr>
          <w:rFonts w:ascii="Times New Roman" w:hAnsi="Times New Roman"/>
          <w:sz w:val="28"/>
          <w:szCs w:val="28"/>
        </w:rPr>
        <w:t xml:space="preserve"> и </w:t>
      </w:r>
      <w:r w:rsidR="000E6EF9">
        <w:rPr>
          <w:rFonts w:ascii="Times New Roman" w:hAnsi="Times New Roman"/>
          <w:sz w:val="28"/>
          <w:szCs w:val="28"/>
        </w:rPr>
        <w:t>лис</w:t>
      </w:r>
      <w:r w:rsidRPr="00303745">
        <w:rPr>
          <w:rFonts w:ascii="Times New Roman" w:hAnsi="Times New Roman"/>
          <w:sz w:val="28"/>
          <w:szCs w:val="28"/>
        </w:rPr>
        <w:t>.</w:t>
      </w:r>
    </w:p>
    <w:p w14:paraId="00EF8841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1.3. Уровень подготовки пользователя:</w:t>
      </w:r>
    </w:p>
    <w:p w14:paraId="004ACB01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303745">
        <w:rPr>
          <w:rFonts w:ascii="Times New Roman" w:hAnsi="Times New Roman"/>
          <w:sz w:val="28"/>
          <w:szCs w:val="28"/>
        </w:rPr>
        <w:t>Пользователь должен иметь опыт работы с ОС Windows, версия не ниже 7.</w:t>
      </w:r>
    </w:p>
    <w:p w14:paraId="505A8359" w14:textId="77777777" w:rsidR="00BE679D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>1.4. Перечень эксплуатационной документации, с которой необходимо</w:t>
      </w:r>
    </w:p>
    <w:p w14:paraId="21DA280C" w14:textId="794A3376" w:rsidR="001C3549" w:rsidRPr="00303745" w:rsidRDefault="00BE679D" w:rsidP="00303745">
      <w:pPr>
        <w:spacing w:after="0" w:line="240" w:lineRule="auto"/>
        <w:ind w:firstLine="709"/>
        <w:rPr>
          <w:rFonts w:ascii="Times New Roman" w:hAnsi="Times New Roman"/>
          <w:sz w:val="28"/>
          <w:szCs w:val="28"/>
          <w:u w:val="single"/>
        </w:rPr>
      </w:pPr>
      <w:r w:rsidRPr="00303745">
        <w:rPr>
          <w:rFonts w:ascii="Times New Roman" w:hAnsi="Times New Roman"/>
          <w:sz w:val="28"/>
          <w:szCs w:val="28"/>
          <w:u w:val="single"/>
        </w:rPr>
        <w:t xml:space="preserve">ознакомиться пользователю: </w:t>
      </w:r>
      <w:r w:rsidRPr="00303745">
        <w:rPr>
          <w:rFonts w:ascii="Times New Roman" w:hAnsi="Times New Roman"/>
          <w:sz w:val="28"/>
          <w:szCs w:val="28"/>
        </w:rPr>
        <w:t>• Руководство пользователя (user’s guide);</w:t>
      </w:r>
    </w:p>
    <w:sectPr w:rsidR="001C3549" w:rsidRPr="00303745" w:rsidSect="005E2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7B4F0" w14:textId="77777777" w:rsidR="009053B7" w:rsidRDefault="009053B7" w:rsidP="005A4590">
      <w:pPr>
        <w:spacing w:after="0" w:line="240" w:lineRule="auto"/>
      </w:pPr>
      <w:r>
        <w:separator/>
      </w:r>
    </w:p>
  </w:endnote>
  <w:endnote w:type="continuationSeparator" w:id="0">
    <w:p w14:paraId="16D80BC6" w14:textId="77777777" w:rsidR="009053B7" w:rsidRDefault="009053B7" w:rsidP="005A4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8"/>
        <w:szCs w:val="28"/>
      </w:rPr>
      <w:id w:val="699743"/>
      <w:docPartObj>
        <w:docPartGallery w:val="Page Numbers (Bottom of Page)"/>
        <w:docPartUnique/>
      </w:docPartObj>
    </w:sdtPr>
    <w:sdtEndPr/>
    <w:sdtContent>
      <w:p w14:paraId="40B68190" w14:textId="77777777" w:rsidR="00F64D53" w:rsidRPr="00F3471A" w:rsidRDefault="00F64D53">
        <w:pPr>
          <w:pStyle w:val="a6"/>
          <w:jc w:val="center"/>
          <w:rPr>
            <w:rFonts w:ascii="Times New Roman" w:hAnsi="Times New Roman"/>
            <w:sz w:val="28"/>
            <w:szCs w:val="28"/>
          </w:rPr>
        </w:pPr>
        <w:r w:rsidRPr="00F3471A">
          <w:rPr>
            <w:rFonts w:ascii="Times New Roman" w:hAnsi="Times New Roman"/>
            <w:sz w:val="28"/>
            <w:szCs w:val="28"/>
          </w:rPr>
          <w:fldChar w:fldCharType="begin"/>
        </w:r>
        <w:r w:rsidRPr="00F3471A">
          <w:rPr>
            <w:rFonts w:ascii="Times New Roman" w:hAnsi="Times New Roman"/>
            <w:sz w:val="28"/>
            <w:szCs w:val="28"/>
          </w:rPr>
          <w:instrText xml:space="preserve"> PAGE   \* MERGEFORMAT </w:instrText>
        </w:r>
        <w:r w:rsidRPr="00F3471A">
          <w:rPr>
            <w:rFonts w:ascii="Times New Roman" w:hAnsi="Times New Roman"/>
            <w:sz w:val="28"/>
            <w:szCs w:val="28"/>
          </w:rPr>
          <w:fldChar w:fldCharType="separate"/>
        </w:r>
        <w:r w:rsidRPr="00F3471A">
          <w:rPr>
            <w:rFonts w:ascii="Times New Roman" w:hAnsi="Times New Roman"/>
            <w:noProof/>
            <w:sz w:val="28"/>
            <w:szCs w:val="28"/>
          </w:rPr>
          <w:t>8</w:t>
        </w:r>
        <w:r w:rsidRPr="00F3471A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34954D8D" w14:textId="77777777" w:rsidR="00F64D53" w:rsidRPr="00F3471A" w:rsidRDefault="00F64D53">
    <w:pPr>
      <w:pStyle w:val="a6"/>
      <w:rPr>
        <w:rFonts w:ascii="Times New Roman" w:hAnsi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D185A" w14:textId="77777777" w:rsidR="009053B7" w:rsidRDefault="009053B7" w:rsidP="005A4590">
      <w:pPr>
        <w:spacing w:after="0" w:line="240" w:lineRule="auto"/>
      </w:pPr>
      <w:r>
        <w:separator/>
      </w:r>
    </w:p>
  </w:footnote>
  <w:footnote w:type="continuationSeparator" w:id="0">
    <w:p w14:paraId="75DB8124" w14:textId="77777777" w:rsidR="009053B7" w:rsidRDefault="009053B7" w:rsidP="005A45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B5EC9" w14:textId="77777777" w:rsidR="00F64D53" w:rsidRDefault="00F64D53">
    <w:pPr>
      <w:pStyle w:val="a4"/>
      <w:jc w:val="right"/>
    </w:pPr>
  </w:p>
  <w:p w14:paraId="1C3021A2" w14:textId="77777777" w:rsidR="00F64D53" w:rsidRDefault="00F64D5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E019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FE63B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B69E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4A843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40CF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860B0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D6BB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DABB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B845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0A2C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4693F"/>
    <w:multiLevelType w:val="hybridMultilevel"/>
    <w:tmpl w:val="DCECF5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00CEEC26"/>
    <w:multiLevelType w:val="singleLevel"/>
    <w:tmpl w:val="00000002"/>
    <w:name w:val="Diagram"/>
    <w:lvl w:ilvl="0">
      <w:start w:val="1"/>
      <w:numFmt w:val="decimal"/>
      <w:suff w:val="space"/>
      <w:lvlText w:val="Figure %1: "/>
      <w:lvlJc w:val="left"/>
    </w:lvl>
  </w:abstractNum>
  <w:abstractNum w:abstractNumId="12" w15:restartNumberingAfterBreak="0">
    <w:nsid w:val="04FF51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A45D0E"/>
    <w:multiLevelType w:val="hybridMultilevel"/>
    <w:tmpl w:val="91E4410A"/>
    <w:lvl w:ilvl="0" w:tplc="F9E692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10B7E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56273B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972C3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EA84D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7A4417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EF22A1A"/>
    <w:multiLevelType w:val="hybridMultilevel"/>
    <w:tmpl w:val="BA2EF4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A146D5"/>
    <w:multiLevelType w:val="hybridMultilevel"/>
    <w:tmpl w:val="E48A2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89C64C8"/>
    <w:multiLevelType w:val="hybridMultilevel"/>
    <w:tmpl w:val="D4601FF4"/>
    <w:lvl w:ilvl="0" w:tplc="18780E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31365B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A5274A9"/>
    <w:multiLevelType w:val="hybridMultilevel"/>
    <w:tmpl w:val="919C9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D7B20"/>
    <w:multiLevelType w:val="hybridMultilevel"/>
    <w:tmpl w:val="A65A666C"/>
    <w:lvl w:ilvl="0" w:tplc="3C20E054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F663E6"/>
    <w:multiLevelType w:val="singleLevel"/>
    <w:tmpl w:val="0EEEFED8"/>
    <w:lvl w:ilvl="0">
      <w:start w:val="1"/>
      <w:numFmt w:val="decimal"/>
      <w:lvlText w:val="%1."/>
      <w:legacy w:legacy="1" w:legacySpace="0" w:legacyIndent="360"/>
      <w:lvlJc w:val="left"/>
      <w:rPr>
        <w:rFonts w:ascii="Times New Roman CYR" w:hAnsi="Times New Roman CYR" w:cs="Times New Roman CYR" w:hint="default"/>
      </w:rPr>
    </w:lvl>
  </w:abstractNum>
  <w:abstractNum w:abstractNumId="26" w15:restartNumberingAfterBreak="0">
    <w:nsid w:val="50D66731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6582D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DA248CA"/>
    <w:multiLevelType w:val="hybridMultilevel"/>
    <w:tmpl w:val="6F8CD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4C7C84"/>
    <w:multiLevelType w:val="hybridMultilevel"/>
    <w:tmpl w:val="F0DCACC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0D462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79F1582"/>
    <w:multiLevelType w:val="multilevel"/>
    <w:tmpl w:val="4AE0016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25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90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3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63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79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8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2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693" w:hanging="2160"/>
      </w:pPr>
      <w:rPr>
        <w:rFonts w:hint="default"/>
      </w:rPr>
    </w:lvl>
  </w:abstractNum>
  <w:abstractNum w:abstractNumId="32" w15:restartNumberingAfterBreak="0">
    <w:nsid w:val="6E6A1A79"/>
    <w:multiLevelType w:val="hybridMultilevel"/>
    <w:tmpl w:val="8F8C7A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00A0440"/>
    <w:multiLevelType w:val="multilevel"/>
    <w:tmpl w:val="8E2CD8AC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34" w15:restartNumberingAfterBreak="0">
    <w:nsid w:val="726B559A"/>
    <w:multiLevelType w:val="hybridMultilevel"/>
    <w:tmpl w:val="D3D2DEEC"/>
    <w:lvl w:ilvl="0" w:tplc="0419000F">
      <w:start w:val="1"/>
      <w:numFmt w:val="decimal"/>
      <w:lvlText w:val="%1."/>
      <w:lvlJc w:val="left"/>
      <w:pPr>
        <w:tabs>
          <w:tab w:val="num" w:pos="1008"/>
        </w:tabs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5051813"/>
    <w:multiLevelType w:val="hybridMultilevel"/>
    <w:tmpl w:val="838ABC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9004023"/>
    <w:multiLevelType w:val="hybridMultilevel"/>
    <w:tmpl w:val="A26CA824"/>
    <w:lvl w:ilvl="0" w:tplc="015C8DC6">
      <w:start w:val="1"/>
      <w:numFmt w:val="bullet"/>
      <w:pStyle w:val="DiagramLabel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1D210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2E22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4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CEE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B4B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0C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CCFC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04B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DE806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E246D04"/>
    <w:multiLevelType w:val="hybridMultilevel"/>
    <w:tmpl w:val="D4601FF4"/>
    <w:lvl w:ilvl="0" w:tplc="18780EC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87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85622B"/>
    <w:multiLevelType w:val="hybridMultilevel"/>
    <w:tmpl w:val="BBBCB1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5"/>
  </w:num>
  <w:num w:numId="3">
    <w:abstractNumId w:val="25"/>
    <w:lvlOverride w:ilvl="0">
      <w:lvl w:ilvl="0">
        <w:start w:val="2"/>
        <w:numFmt w:val="decimal"/>
        <w:lvlText w:val="%1."/>
        <w:legacy w:legacy="1" w:legacySpace="0" w:legacyIndent="360"/>
        <w:lvlJc w:val="left"/>
        <w:rPr>
          <w:rFonts w:ascii="Times New Roman CYR" w:hAnsi="Times New Roman CYR" w:cs="Times New Roman CYR" w:hint="default"/>
        </w:rPr>
      </w:lvl>
    </w:lvlOverride>
  </w:num>
  <w:num w:numId="4">
    <w:abstractNumId w:val="39"/>
  </w:num>
  <w:num w:numId="5">
    <w:abstractNumId w:val="20"/>
  </w:num>
  <w:num w:numId="6">
    <w:abstractNumId w:val="36"/>
  </w:num>
  <w:num w:numId="7">
    <w:abstractNumId w:val="15"/>
  </w:num>
  <w:num w:numId="8">
    <w:abstractNumId w:val="26"/>
  </w:num>
  <w:num w:numId="9">
    <w:abstractNumId w:val="29"/>
  </w:num>
  <w:num w:numId="10">
    <w:abstractNumId w:val="18"/>
  </w:num>
  <w:num w:numId="11">
    <w:abstractNumId w:val="11"/>
  </w:num>
  <w:num w:numId="12">
    <w:abstractNumId w:val="28"/>
  </w:num>
  <w:num w:numId="13">
    <w:abstractNumId w:val="16"/>
  </w:num>
  <w:num w:numId="14">
    <w:abstractNumId w:val="24"/>
  </w:num>
  <w:num w:numId="15">
    <w:abstractNumId w:val="17"/>
  </w:num>
  <w:num w:numId="16">
    <w:abstractNumId w:val="32"/>
  </w:num>
  <w:num w:numId="17">
    <w:abstractNumId w:val="10"/>
  </w:num>
  <w:num w:numId="18">
    <w:abstractNumId w:val="27"/>
  </w:num>
  <w:num w:numId="19">
    <w:abstractNumId w:val="12"/>
  </w:num>
  <w:num w:numId="20">
    <w:abstractNumId w:val="30"/>
  </w:num>
  <w:num w:numId="21">
    <w:abstractNumId w:val="37"/>
  </w:num>
  <w:num w:numId="22">
    <w:abstractNumId w:val="14"/>
  </w:num>
  <w:num w:numId="23">
    <w:abstractNumId w:val="19"/>
  </w:num>
  <w:num w:numId="24">
    <w:abstractNumId w:val="31"/>
  </w:num>
  <w:num w:numId="25">
    <w:abstractNumId w:val="38"/>
  </w:num>
  <w:num w:numId="26">
    <w:abstractNumId w:val="35"/>
  </w:num>
  <w:num w:numId="27">
    <w:abstractNumId w:val="13"/>
  </w:num>
  <w:num w:numId="28">
    <w:abstractNumId w:val="21"/>
  </w:num>
  <w:num w:numId="29">
    <w:abstractNumId w:val="34"/>
  </w:num>
  <w:num w:numId="30">
    <w:abstractNumId w:val="22"/>
  </w:num>
  <w:num w:numId="31">
    <w:abstractNumId w:val="33"/>
  </w:num>
  <w:num w:numId="32">
    <w:abstractNumId w:val="9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8"/>
  </w:num>
  <w:num w:numId="38">
    <w:abstractNumId w:val="3"/>
  </w:num>
  <w:num w:numId="39">
    <w:abstractNumId w:val="2"/>
  </w:num>
  <w:num w:numId="40">
    <w:abstractNumId w:val="1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D4"/>
    <w:rsid w:val="00017004"/>
    <w:rsid w:val="00062F30"/>
    <w:rsid w:val="00092729"/>
    <w:rsid w:val="000A31E5"/>
    <w:rsid w:val="000A3775"/>
    <w:rsid w:val="000B6432"/>
    <w:rsid w:val="000E331D"/>
    <w:rsid w:val="000E6EF9"/>
    <w:rsid w:val="001463AF"/>
    <w:rsid w:val="00150AB1"/>
    <w:rsid w:val="00156145"/>
    <w:rsid w:val="00177683"/>
    <w:rsid w:val="001C1BE3"/>
    <w:rsid w:val="001C315E"/>
    <w:rsid w:val="001C3549"/>
    <w:rsid w:val="002242AE"/>
    <w:rsid w:val="002246BE"/>
    <w:rsid w:val="002514E0"/>
    <w:rsid w:val="002664B6"/>
    <w:rsid w:val="00274E69"/>
    <w:rsid w:val="002E281C"/>
    <w:rsid w:val="00303745"/>
    <w:rsid w:val="00373F3A"/>
    <w:rsid w:val="003B55DC"/>
    <w:rsid w:val="003E04FD"/>
    <w:rsid w:val="003E754C"/>
    <w:rsid w:val="003F4915"/>
    <w:rsid w:val="00434207"/>
    <w:rsid w:val="004353CD"/>
    <w:rsid w:val="00455A48"/>
    <w:rsid w:val="004C405B"/>
    <w:rsid w:val="00503437"/>
    <w:rsid w:val="00503C8D"/>
    <w:rsid w:val="00510AFF"/>
    <w:rsid w:val="005118A7"/>
    <w:rsid w:val="00533968"/>
    <w:rsid w:val="00541399"/>
    <w:rsid w:val="00597FBF"/>
    <w:rsid w:val="005A4590"/>
    <w:rsid w:val="005C387B"/>
    <w:rsid w:val="005E2E50"/>
    <w:rsid w:val="005F7A3A"/>
    <w:rsid w:val="00626F42"/>
    <w:rsid w:val="006D4741"/>
    <w:rsid w:val="00716FCF"/>
    <w:rsid w:val="0076483A"/>
    <w:rsid w:val="007749D4"/>
    <w:rsid w:val="007B1A90"/>
    <w:rsid w:val="00805371"/>
    <w:rsid w:val="0087183A"/>
    <w:rsid w:val="00893072"/>
    <w:rsid w:val="00896E0E"/>
    <w:rsid w:val="008B4747"/>
    <w:rsid w:val="008C1AD8"/>
    <w:rsid w:val="008F52D2"/>
    <w:rsid w:val="009053B7"/>
    <w:rsid w:val="00907DBA"/>
    <w:rsid w:val="009459B0"/>
    <w:rsid w:val="00950127"/>
    <w:rsid w:val="009523F7"/>
    <w:rsid w:val="00955563"/>
    <w:rsid w:val="00956468"/>
    <w:rsid w:val="009913E0"/>
    <w:rsid w:val="009A7656"/>
    <w:rsid w:val="009E0EFC"/>
    <w:rsid w:val="009E3D25"/>
    <w:rsid w:val="00A05F4F"/>
    <w:rsid w:val="00A16AEB"/>
    <w:rsid w:val="00A913B2"/>
    <w:rsid w:val="00AE16E5"/>
    <w:rsid w:val="00B36806"/>
    <w:rsid w:val="00B66709"/>
    <w:rsid w:val="00B741B4"/>
    <w:rsid w:val="00BE679D"/>
    <w:rsid w:val="00C10805"/>
    <w:rsid w:val="00C84B53"/>
    <w:rsid w:val="00CA65F9"/>
    <w:rsid w:val="00CC68F0"/>
    <w:rsid w:val="00CF41C9"/>
    <w:rsid w:val="00D07419"/>
    <w:rsid w:val="00D56897"/>
    <w:rsid w:val="00D60A47"/>
    <w:rsid w:val="00D931F3"/>
    <w:rsid w:val="00D95DAF"/>
    <w:rsid w:val="00DB1F8D"/>
    <w:rsid w:val="00E313FF"/>
    <w:rsid w:val="00E40ADB"/>
    <w:rsid w:val="00F0449E"/>
    <w:rsid w:val="00F22246"/>
    <w:rsid w:val="00F3471A"/>
    <w:rsid w:val="00F64D53"/>
    <w:rsid w:val="00F9124B"/>
    <w:rsid w:val="00FB079C"/>
    <w:rsid w:val="00FB25B1"/>
    <w:rsid w:val="00F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E4659"/>
  <w15:docId w15:val="{03140593-B2F8-4F5D-AAED-5B0FC4B88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56145"/>
    <w:rPr>
      <w:rFonts w:ascii="Calibri" w:eastAsia="Calibri" w:hAnsi="Calibri" w:cs="Times New Roman"/>
    </w:rPr>
  </w:style>
  <w:style w:type="paragraph" w:styleId="1">
    <w:name w:val="heading 1"/>
    <w:basedOn w:val="a0"/>
    <w:next w:val="a0"/>
    <w:link w:val="10"/>
    <w:uiPriority w:val="9"/>
    <w:qFormat/>
    <w:rsid w:val="00156145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156145"/>
    <w:pPr>
      <w:spacing w:before="60" w:after="60"/>
      <w:jc w:val="left"/>
      <w:outlineLvl w:val="1"/>
    </w:pPr>
    <w:rPr>
      <w:bCs w:val="0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56145"/>
    <w:pPr>
      <w:keepNext/>
      <w:keepLines/>
      <w:ind w:firstLine="0"/>
      <w:jc w:val="left"/>
      <w:outlineLvl w:val="2"/>
    </w:pPr>
    <w:rPr>
      <w:rFonts w:eastAsiaTheme="majorEastAsia" w:cstheme="majorBidi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97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597FBF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597F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597FBF"/>
    <w:rPr>
      <w:rFonts w:ascii="Calibri" w:eastAsia="Calibri" w:hAnsi="Calibri" w:cs="Times New Roman"/>
    </w:rPr>
  </w:style>
  <w:style w:type="table" w:styleId="a8">
    <w:name w:val="Table Grid"/>
    <w:basedOn w:val="a2"/>
    <w:uiPriority w:val="59"/>
    <w:rsid w:val="00597FB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Журавлева_Текст"/>
    <w:basedOn w:val="a"/>
    <w:qFormat/>
    <w:rsid w:val="00597FB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styleId="a9">
    <w:name w:val="Hyperlink"/>
    <w:basedOn w:val="a1"/>
    <w:uiPriority w:val="99"/>
    <w:unhideWhenUsed/>
    <w:rsid w:val="00597FB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97FBF"/>
    <w:pPr>
      <w:spacing w:after="100"/>
    </w:pPr>
  </w:style>
  <w:style w:type="paragraph" w:styleId="aa">
    <w:name w:val="Balloon Text"/>
    <w:basedOn w:val="a"/>
    <w:link w:val="ab"/>
    <w:uiPriority w:val="99"/>
    <w:semiHidden/>
    <w:unhideWhenUsed/>
    <w:rsid w:val="00597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597FBF"/>
    <w:rPr>
      <w:rFonts w:ascii="Tahoma" w:eastAsia="Calibri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1561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156145"/>
    <w:rPr>
      <w:rFonts w:ascii="Times New Roman" w:eastAsiaTheme="majorEastAsia" w:hAnsi="Times New Roman" w:cstheme="majorBidi"/>
      <w:b/>
      <w:sz w:val="28"/>
      <w:szCs w:val="26"/>
    </w:rPr>
  </w:style>
  <w:style w:type="paragraph" w:styleId="ac">
    <w:name w:val="Subtitle"/>
    <w:basedOn w:val="a"/>
    <w:next w:val="a"/>
    <w:link w:val="ad"/>
    <w:uiPriority w:val="11"/>
    <w:rsid w:val="001561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1"/>
    <w:link w:val="ac"/>
    <w:uiPriority w:val="11"/>
    <w:rsid w:val="001561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156145"/>
    <w:rPr>
      <w:rFonts w:ascii="Times New Roman" w:eastAsiaTheme="majorEastAsia" w:hAnsi="Times New Roman" w:cstheme="majorBidi"/>
      <w:b/>
      <w:bCs/>
      <w:i/>
      <w:sz w:val="28"/>
    </w:rPr>
  </w:style>
  <w:style w:type="paragraph" w:styleId="ae">
    <w:name w:val="Document Map"/>
    <w:basedOn w:val="a"/>
    <w:link w:val="af"/>
    <w:uiPriority w:val="99"/>
    <w:semiHidden/>
    <w:unhideWhenUsed/>
    <w:rsid w:val="001C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1"/>
    <w:link w:val="ae"/>
    <w:uiPriority w:val="99"/>
    <w:semiHidden/>
    <w:rsid w:val="001C3549"/>
    <w:rPr>
      <w:rFonts w:ascii="Tahoma" w:eastAsia="Calibri" w:hAnsi="Tahoma" w:cs="Tahoma"/>
      <w:sz w:val="16"/>
      <w:szCs w:val="16"/>
    </w:rPr>
  </w:style>
  <w:style w:type="character" w:customStyle="1" w:styleId="Italics">
    <w:name w:val="Italics"/>
    <w:uiPriority w:val="99"/>
    <w:rsid w:val="001C3549"/>
    <w:rPr>
      <w:i/>
      <w:iCs/>
    </w:rPr>
  </w:style>
  <w:style w:type="paragraph" w:customStyle="1" w:styleId="110">
    <w:name w:val="Заголовок 1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0"/>
    </w:pPr>
    <w:rPr>
      <w:rFonts w:ascii="Calibri" w:eastAsiaTheme="minorEastAsia" w:hAnsi="Calibri" w:cs="Calibri"/>
      <w:b/>
      <w:bCs/>
      <w:color w:val="365F91"/>
      <w:sz w:val="36"/>
      <w:szCs w:val="36"/>
      <w:lang w:eastAsia="ru-RU"/>
    </w:rPr>
  </w:style>
  <w:style w:type="paragraph" w:customStyle="1" w:styleId="21">
    <w:name w:val="Заголовок 2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1"/>
    </w:pPr>
    <w:rPr>
      <w:rFonts w:ascii="Calibri" w:eastAsiaTheme="minorEastAsia" w:hAnsi="Calibri" w:cs="Calibri"/>
      <w:b/>
      <w:bCs/>
      <w:color w:val="4F81BC"/>
      <w:sz w:val="32"/>
      <w:szCs w:val="32"/>
      <w:lang w:eastAsia="ru-RU"/>
    </w:rPr>
  </w:style>
  <w:style w:type="paragraph" w:customStyle="1" w:styleId="Properties">
    <w:name w:val="Properties"/>
    <w:next w:val="a"/>
    <w:uiPriority w:val="99"/>
    <w:rsid w:val="001C3549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Times New Roman" w:eastAsiaTheme="minorEastAsia" w:hAnsi="Times New Roman" w:cs="Times New Roman"/>
      <w:color w:val="5F5F5F"/>
      <w:sz w:val="20"/>
      <w:szCs w:val="20"/>
      <w:lang w:eastAsia="ru-RU"/>
    </w:rPr>
  </w:style>
  <w:style w:type="paragraph" w:customStyle="1" w:styleId="Notes">
    <w:name w:val="Notes"/>
    <w:next w:val="a"/>
    <w:uiPriority w:val="99"/>
    <w:rsid w:val="001C354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ru-RU"/>
    </w:rPr>
  </w:style>
  <w:style w:type="paragraph" w:customStyle="1" w:styleId="DiagramImage">
    <w:name w:val="Diagram Image"/>
    <w:next w:val="a"/>
    <w:uiPriority w:val="99"/>
    <w:rsid w:val="001C354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DiagramLabel">
    <w:name w:val="Diagram Label"/>
    <w:next w:val="a"/>
    <w:uiPriority w:val="99"/>
    <w:rsid w:val="001C3549"/>
    <w:pPr>
      <w:widowControl w:val="0"/>
      <w:numPr>
        <w:numId w:val="6"/>
      </w:numPr>
      <w:autoSpaceDE w:val="0"/>
      <w:autoSpaceDN w:val="0"/>
      <w:adjustRightInd w:val="0"/>
      <w:spacing w:after="0" w:line="240" w:lineRule="auto"/>
      <w:jc w:val="center"/>
    </w:pPr>
    <w:rPr>
      <w:rFonts w:ascii="Times New Roman" w:eastAsiaTheme="minorEastAsia" w:hAnsi="Times New Roman" w:cs="Times New Roman"/>
      <w:sz w:val="16"/>
      <w:szCs w:val="16"/>
      <w:lang w:eastAsia="ru-RU"/>
    </w:rPr>
  </w:style>
  <w:style w:type="paragraph" w:customStyle="1" w:styleId="31">
    <w:name w:val="Заголовок 3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2"/>
    </w:pPr>
    <w:rPr>
      <w:rFonts w:ascii="Calibri" w:eastAsiaTheme="minorEastAsia" w:hAnsi="Calibri" w:cs="Calibri"/>
      <w:b/>
      <w:bCs/>
      <w:color w:val="4F81BC"/>
      <w:sz w:val="28"/>
      <w:szCs w:val="28"/>
      <w:lang w:eastAsia="ru-RU"/>
    </w:rPr>
  </w:style>
  <w:style w:type="paragraph" w:customStyle="1" w:styleId="41">
    <w:name w:val="Заголовок 41"/>
    <w:next w:val="a"/>
    <w:uiPriority w:val="99"/>
    <w:rsid w:val="001C3549"/>
    <w:pPr>
      <w:widowControl w:val="0"/>
      <w:autoSpaceDE w:val="0"/>
      <w:autoSpaceDN w:val="0"/>
      <w:adjustRightInd w:val="0"/>
      <w:spacing w:after="80" w:line="240" w:lineRule="auto"/>
      <w:outlineLvl w:val="3"/>
    </w:pPr>
    <w:rPr>
      <w:rFonts w:ascii="Calibri" w:eastAsiaTheme="minorEastAsia" w:hAnsi="Calibri" w:cs="Calibri"/>
      <w:b/>
      <w:bCs/>
      <w:i/>
      <w:iCs/>
      <w:color w:val="4F81BC"/>
      <w:sz w:val="28"/>
      <w:szCs w:val="28"/>
      <w:lang w:eastAsia="ru-RU"/>
    </w:rPr>
  </w:style>
  <w:style w:type="paragraph" w:customStyle="1" w:styleId="TableTextNormal">
    <w:name w:val="Table Text Normal"/>
    <w:next w:val="a"/>
    <w:uiPriority w:val="99"/>
    <w:rsid w:val="001C354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ru-RU"/>
    </w:rPr>
  </w:style>
  <w:style w:type="paragraph" w:customStyle="1" w:styleId="TableHeadingLight">
    <w:name w:val="Table Heading Light"/>
    <w:next w:val="a"/>
    <w:uiPriority w:val="99"/>
    <w:rsid w:val="001C354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ru-RU"/>
    </w:rPr>
  </w:style>
  <w:style w:type="paragraph" w:styleId="af0">
    <w:name w:val="List Paragraph"/>
    <w:aliases w:val="Иван_маркированный список"/>
    <w:basedOn w:val="a"/>
    <w:link w:val="af1"/>
    <w:uiPriority w:val="34"/>
    <w:qFormat/>
    <w:rsid w:val="001C3549"/>
    <w:pPr>
      <w:ind w:left="720"/>
      <w:contextualSpacing/>
    </w:pPr>
  </w:style>
  <w:style w:type="paragraph" w:styleId="22">
    <w:name w:val="toc 2"/>
    <w:basedOn w:val="a"/>
    <w:next w:val="a"/>
    <w:autoRedefine/>
    <w:uiPriority w:val="39"/>
    <w:unhideWhenUsed/>
    <w:rsid w:val="00D95DAF"/>
    <w:pPr>
      <w:spacing w:after="100"/>
      <w:ind w:left="220"/>
    </w:pPr>
  </w:style>
  <w:style w:type="paragraph" w:styleId="af2">
    <w:name w:val="TOC Heading"/>
    <w:basedOn w:val="1"/>
    <w:next w:val="a"/>
    <w:uiPriority w:val="39"/>
    <w:unhideWhenUsed/>
    <w:qFormat/>
    <w:rsid w:val="00A05F4F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2">
    <w:name w:val="toc 3"/>
    <w:basedOn w:val="a"/>
    <w:next w:val="a"/>
    <w:autoRedefine/>
    <w:uiPriority w:val="39"/>
    <w:unhideWhenUsed/>
    <w:rsid w:val="00A05F4F"/>
    <w:pPr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character" w:styleId="af3">
    <w:name w:val="annotation reference"/>
    <w:basedOn w:val="a1"/>
    <w:uiPriority w:val="99"/>
    <w:semiHidden/>
    <w:unhideWhenUsed/>
    <w:rsid w:val="002246BE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2246BE"/>
    <w:pPr>
      <w:spacing w:after="0" w:line="240" w:lineRule="auto"/>
      <w:ind w:firstLine="709"/>
      <w:jc w:val="both"/>
    </w:pPr>
    <w:rPr>
      <w:rFonts w:ascii="Times New Roman" w:eastAsiaTheme="minorHAnsi" w:hAnsi="Times New Roman"/>
      <w:color w:val="000000" w:themeColor="text1"/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2246BE"/>
    <w:rPr>
      <w:rFonts w:ascii="Times New Roman" w:hAnsi="Times New Roman" w:cs="Times New Roman"/>
      <w:color w:val="000000" w:themeColor="text1"/>
      <w:sz w:val="20"/>
      <w:szCs w:val="20"/>
    </w:rPr>
  </w:style>
  <w:style w:type="paragraph" w:customStyle="1" w:styleId="af6">
    <w:name w:val="_Обычный текст"/>
    <w:basedOn w:val="af7"/>
    <w:qFormat/>
    <w:rsid w:val="00BE679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7">
    <w:name w:val="Body Text"/>
    <w:basedOn w:val="a"/>
    <w:link w:val="af8"/>
    <w:uiPriority w:val="99"/>
    <w:semiHidden/>
    <w:unhideWhenUsed/>
    <w:rsid w:val="00BE679D"/>
    <w:pPr>
      <w:spacing w:after="120"/>
    </w:pPr>
  </w:style>
  <w:style w:type="character" w:customStyle="1" w:styleId="af8">
    <w:name w:val="Основной текст Знак"/>
    <w:basedOn w:val="a1"/>
    <w:link w:val="af7"/>
    <w:uiPriority w:val="99"/>
    <w:semiHidden/>
    <w:rsid w:val="00BE679D"/>
    <w:rPr>
      <w:rFonts w:ascii="Calibri" w:eastAsia="Calibri" w:hAnsi="Calibri" w:cs="Times New Roman"/>
    </w:rPr>
  </w:style>
  <w:style w:type="character" w:customStyle="1" w:styleId="af1">
    <w:name w:val="Абзац списка Знак"/>
    <w:aliases w:val="Иван_маркированный список Знак"/>
    <w:link w:val="af0"/>
    <w:uiPriority w:val="34"/>
    <w:rsid w:val="00A16AEB"/>
    <w:rPr>
      <w:rFonts w:ascii="Calibri" w:eastAsia="Calibri" w:hAnsi="Calibri" w:cs="Times New Roman"/>
    </w:rPr>
  </w:style>
  <w:style w:type="paragraph" w:customStyle="1" w:styleId="af9">
    <w:name w:val="Максим_стиль текста"/>
    <w:qFormat/>
    <w:rsid w:val="00A16AEB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ME\AppData\Roaming\Microsoft\&#1064;&#1072;&#1073;&#1083;&#1086;&#1085;&#1099;\&#1064;&#1072;&#1073;&#1083;&#1086;&#1085;_&#1086;&#1090;&#1095;&#1077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19</TotalTime>
  <Pages>9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Юлия Михейко</cp:lastModifiedBy>
  <cp:revision>6</cp:revision>
  <dcterms:created xsi:type="dcterms:W3CDTF">2021-10-07T03:04:00Z</dcterms:created>
  <dcterms:modified xsi:type="dcterms:W3CDTF">2021-10-18T12:20:00Z</dcterms:modified>
</cp:coreProperties>
</file>